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6462"/>
      </w:tblGrid>
      <w:tr w:rsidR="001F4DA6" w:rsidRPr="00635CFE" w14:paraId="64856E66" w14:textId="77777777" w:rsidTr="00583736">
        <w:tc>
          <w:tcPr>
            <w:tcW w:w="3652" w:type="dxa"/>
            <w:vAlign w:val="center"/>
          </w:tcPr>
          <w:p w14:paraId="6AC36711" w14:textId="77777777" w:rsidR="001F4DA6" w:rsidRPr="00635CFE" w:rsidRDefault="00BD0A0C" w:rsidP="0058373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 w:rsidRPr="00635CFE">
              <w:rPr>
                <w:b w:val="0"/>
                <w:bCs w:val="0"/>
                <w:noProof/>
                <w:sz w:val="28"/>
                <w:szCs w:val="28"/>
              </w:rPr>
              <w:drawing>
                <wp:inline distT="0" distB="0" distL="0" distR="0" wp14:anchorId="555B3F7C" wp14:editId="289F50B0">
                  <wp:extent cx="762000" cy="571500"/>
                  <wp:effectExtent l="0" t="0" r="0" b="0"/>
                  <wp:docPr id="2" name="Imagen 1" descr="iconoCUPI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CUPI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F4DA6" w:rsidRPr="00635CFE">
              <w:rPr>
                <w:b w:val="0"/>
                <w:bCs w:val="0"/>
                <w:sz w:val="28"/>
                <w:szCs w:val="28"/>
              </w:rPr>
              <w:t>Proyecto Cupi2</w:t>
            </w:r>
          </w:p>
        </w:tc>
        <w:tc>
          <w:tcPr>
            <w:tcW w:w="6462" w:type="dxa"/>
            <w:vAlign w:val="center"/>
          </w:tcPr>
          <w:p w14:paraId="6555E5FE" w14:textId="77777777" w:rsidR="001F4DA6" w:rsidRPr="00635CFE" w:rsidRDefault="001F4DA6" w:rsidP="0058373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 w:rsidRPr="00635CFE">
              <w:rPr>
                <w:b w:val="0"/>
                <w:bCs w:val="0"/>
                <w:sz w:val="28"/>
                <w:szCs w:val="28"/>
              </w:rPr>
              <w:t>ISIS-1204 Algorítmica y Programación</w:t>
            </w:r>
          </w:p>
          <w:p w14:paraId="2B6533EA" w14:textId="77777777" w:rsidR="001F4DA6" w:rsidRPr="00635CFE" w:rsidRDefault="001F4DA6" w:rsidP="0058373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 w:rsidRPr="00635CFE">
              <w:rPr>
                <w:bCs w:val="0"/>
                <w:sz w:val="28"/>
                <w:szCs w:val="28"/>
              </w:rPr>
              <w:t>Requerimientos Funcionales</w:t>
            </w:r>
          </w:p>
        </w:tc>
      </w:tr>
      <w:tr w:rsidR="001F4DA6" w:rsidRPr="00635CFE" w14:paraId="77DE9395" w14:textId="77777777" w:rsidTr="00583736">
        <w:tc>
          <w:tcPr>
            <w:tcW w:w="3652" w:type="dxa"/>
            <w:vAlign w:val="center"/>
          </w:tcPr>
          <w:p w14:paraId="6DE92973" w14:textId="77777777" w:rsidR="001F4DA6" w:rsidRPr="00635CFE" w:rsidRDefault="001F4DA6" w:rsidP="0058373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635CFE">
              <w:rPr>
                <w:b w:val="0"/>
                <w:bCs w:val="0"/>
                <w:sz w:val="24"/>
                <w:szCs w:val="24"/>
              </w:rPr>
              <w:t>Ejercicio:</w:t>
            </w:r>
          </w:p>
        </w:tc>
        <w:tc>
          <w:tcPr>
            <w:tcW w:w="6462" w:type="dxa"/>
            <w:vAlign w:val="center"/>
          </w:tcPr>
          <w:p w14:paraId="24E81E49" w14:textId="77777777" w:rsidR="001F4DA6" w:rsidRPr="00635CFE" w:rsidRDefault="001F4DA6" w:rsidP="001F4DA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n1</w:t>
            </w:r>
            <w:r w:rsidRPr="00635CFE">
              <w:rPr>
                <w:b w:val="0"/>
                <w:bCs w:val="0"/>
                <w:sz w:val="24"/>
                <w:szCs w:val="24"/>
              </w:rPr>
              <w:t>_</w:t>
            </w:r>
            <w:r>
              <w:rPr>
                <w:b w:val="0"/>
                <w:bCs w:val="0"/>
                <w:sz w:val="24"/>
                <w:szCs w:val="24"/>
              </w:rPr>
              <w:t>estacionServicio</w:t>
            </w:r>
          </w:p>
        </w:tc>
      </w:tr>
      <w:tr w:rsidR="001F4DA6" w:rsidRPr="00635CFE" w14:paraId="60AFFF46" w14:textId="77777777" w:rsidTr="00583736">
        <w:tc>
          <w:tcPr>
            <w:tcW w:w="3652" w:type="dxa"/>
            <w:vAlign w:val="center"/>
          </w:tcPr>
          <w:p w14:paraId="30D0BCC2" w14:textId="77777777" w:rsidR="001F4DA6" w:rsidRPr="00635CFE" w:rsidRDefault="001F4DA6" w:rsidP="0058373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635CFE">
              <w:rPr>
                <w:b w:val="0"/>
                <w:bCs w:val="0"/>
                <w:sz w:val="24"/>
                <w:szCs w:val="24"/>
              </w:rPr>
              <w:t>Autor:</w:t>
            </w:r>
          </w:p>
        </w:tc>
        <w:tc>
          <w:tcPr>
            <w:tcW w:w="6462" w:type="dxa"/>
            <w:vAlign w:val="center"/>
          </w:tcPr>
          <w:p w14:paraId="52E61B3E" w14:textId="77777777" w:rsidR="001F4DA6" w:rsidRPr="00635CFE" w:rsidRDefault="001F4DA6" w:rsidP="0058373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Equipo Cupi2 2015</w:t>
            </w:r>
          </w:p>
        </w:tc>
      </w:tr>
      <w:tr w:rsidR="001F4DA6" w:rsidRPr="00635CFE" w14:paraId="2DCA74A8" w14:textId="77777777" w:rsidTr="00583736">
        <w:tc>
          <w:tcPr>
            <w:tcW w:w="3652" w:type="dxa"/>
            <w:vAlign w:val="center"/>
          </w:tcPr>
          <w:p w14:paraId="5AE113E5" w14:textId="77777777" w:rsidR="001F4DA6" w:rsidRPr="00635CFE" w:rsidRDefault="001F4DA6" w:rsidP="0058373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635CFE">
              <w:rPr>
                <w:b w:val="0"/>
                <w:bCs w:val="0"/>
                <w:sz w:val="24"/>
                <w:szCs w:val="24"/>
              </w:rPr>
              <w:t>Fecha:</w:t>
            </w:r>
          </w:p>
        </w:tc>
        <w:tc>
          <w:tcPr>
            <w:tcW w:w="6462" w:type="dxa"/>
            <w:vAlign w:val="center"/>
          </w:tcPr>
          <w:p w14:paraId="07C50E83" w14:textId="77777777" w:rsidR="001F4DA6" w:rsidRPr="00635CFE" w:rsidRDefault="0022607E" w:rsidP="00583736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Junio</w:t>
            </w:r>
            <w:r w:rsidR="001F4DA6">
              <w:rPr>
                <w:b w:val="0"/>
                <w:bCs w:val="0"/>
                <w:sz w:val="24"/>
                <w:szCs w:val="24"/>
              </w:rPr>
              <w:t xml:space="preserve"> 2015</w:t>
            </w:r>
          </w:p>
        </w:tc>
      </w:tr>
    </w:tbl>
    <w:p w14:paraId="4AEA2C4B" w14:textId="77777777" w:rsidR="00C24255" w:rsidRDefault="00C24255" w:rsidP="00C24255">
      <w:pPr>
        <w:pStyle w:val="TituloPrincipla"/>
        <w:ind w:left="1416" w:firstLine="708"/>
        <w:jc w:val="left"/>
        <w:rPr>
          <w:sz w:val="32"/>
          <w:szCs w:val="32"/>
        </w:rPr>
      </w:pPr>
    </w:p>
    <w:p w14:paraId="14B21C3B" w14:textId="77777777" w:rsidR="00C306EE" w:rsidRDefault="00623DF0" w:rsidP="0012641F">
      <w:pPr>
        <w:pStyle w:val="Ttulo1"/>
      </w:pPr>
      <w: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A74B1" w:rsidRPr="00CB6304" w14:paraId="321103C5" w14:textId="77777777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FF1B4E4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46B53DCF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EA74B1">
              <w:rPr>
                <w:b w:val="0"/>
                <w:sz w:val="18"/>
                <w:szCs w:val="18"/>
              </w:rPr>
              <w:t xml:space="preserve">R1: </w:t>
            </w:r>
            <w:r>
              <w:rPr>
                <w:b w:val="0"/>
                <w:sz w:val="18"/>
                <w:szCs w:val="18"/>
              </w:rPr>
              <w:t>Registrar una venta a un surtidor de combustible</w:t>
            </w:r>
            <w:r w:rsidR="00492F73">
              <w:rPr>
                <w:b w:val="0"/>
                <w:sz w:val="18"/>
                <w:szCs w:val="18"/>
              </w:rPr>
              <w:t>.</w:t>
            </w:r>
          </w:p>
        </w:tc>
      </w:tr>
      <w:tr w:rsidR="00EA74B1" w:rsidRPr="00EA74B1" w14:paraId="7B0A583C" w14:textId="77777777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1CA60AD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5BEBAAF5" w14:textId="77777777" w:rsidR="00EA74B1" w:rsidRPr="00EA74B1" w:rsidRDefault="00EA74B1" w:rsidP="00F252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EA74B1">
              <w:rPr>
                <w:b w:val="0"/>
                <w:sz w:val="18"/>
                <w:szCs w:val="18"/>
              </w:rPr>
              <w:t xml:space="preserve">Se </w:t>
            </w:r>
            <w:r>
              <w:rPr>
                <w:b w:val="0"/>
                <w:sz w:val="18"/>
                <w:szCs w:val="18"/>
              </w:rPr>
              <w:t>registra una nueva venta</w:t>
            </w:r>
            <w:r w:rsidRPr="00EA74B1">
              <w:rPr>
                <w:b w:val="0"/>
                <w:sz w:val="18"/>
                <w:szCs w:val="18"/>
              </w:rPr>
              <w:t xml:space="preserve">. Se </w:t>
            </w:r>
            <w:r w:rsidR="00F25236">
              <w:rPr>
                <w:b w:val="0"/>
                <w:sz w:val="18"/>
                <w:szCs w:val="18"/>
              </w:rPr>
              <w:t xml:space="preserve">especifica </w:t>
            </w:r>
            <w:r w:rsidR="00132B5D">
              <w:rPr>
                <w:b w:val="0"/>
                <w:sz w:val="18"/>
                <w:szCs w:val="18"/>
              </w:rPr>
              <w:t>la cantidad de dinero de la venta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EA74B1" w:rsidRPr="00EA74B1" w14:paraId="1B0ED8BF" w14:textId="77777777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6E7F0D4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A74B1" w:rsidRPr="00EA74B1" w14:paraId="7BE03F63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39DE829" w14:textId="77777777" w:rsidR="00EA74B1" w:rsidRPr="00EA74B1" w:rsidRDefault="00570F76" w:rsidP="00570F7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E27F99">
              <w:rPr>
                <w:b w:val="0"/>
                <w:sz w:val="18"/>
                <w:szCs w:val="18"/>
              </w:rPr>
              <w:t xml:space="preserve">El número </w:t>
            </w:r>
            <w:r>
              <w:rPr>
                <w:b w:val="0"/>
                <w:sz w:val="18"/>
                <w:szCs w:val="18"/>
              </w:rPr>
              <w:t xml:space="preserve">del surtidor, siendo opciones válidas surtidor </w:t>
            </w:r>
            <w:r w:rsidRPr="00E27F99">
              <w:rPr>
                <w:b w:val="0"/>
                <w:sz w:val="18"/>
                <w:szCs w:val="18"/>
              </w:rPr>
              <w:t>1, 2 ó 3.</w:t>
            </w:r>
          </w:p>
        </w:tc>
      </w:tr>
      <w:tr w:rsidR="00570F76" w:rsidRPr="00EA74B1" w14:paraId="68745932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4ECB8A4" w14:textId="77777777" w:rsidR="00570F76" w:rsidRDefault="00570F76" w:rsidP="00F252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de dinero</w:t>
            </w:r>
            <w:r w:rsidRPr="00EA74B1">
              <w:rPr>
                <w:b w:val="0"/>
                <w:sz w:val="18"/>
                <w:szCs w:val="18"/>
              </w:rPr>
              <w:t>,</w:t>
            </w:r>
            <w:r>
              <w:rPr>
                <w:b w:val="0"/>
                <w:sz w:val="18"/>
                <w:szCs w:val="18"/>
              </w:rPr>
              <w:t xml:space="preserve"> debe ser </w:t>
            </w:r>
            <w:r w:rsidRPr="00EA74B1">
              <w:rPr>
                <w:b w:val="0"/>
                <w:sz w:val="18"/>
                <w:szCs w:val="18"/>
              </w:rPr>
              <w:t>un valor positivo.</w:t>
            </w:r>
          </w:p>
        </w:tc>
      </w:tr>
      <w:tr w:rsidR="00132B5D" w:rsidRPr="00CB6304" w14:paraId="4AD14005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28EC966" w14:textId="77777777" w:rsidR="00132B5D" w:rsidRDefault="00132B5D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 de vehículo</w:t>
            </w:r>
            <w:r w:rsidR="00F25236">
              <w:rPr>
                <w:b w:val="0"/>
                <w:sz w:val="18"/>
                <w:szCs w:val="18"/>
              </w:rPr>
              <w:t>, debe ser particular o servicio público.</w:t>
            </w:r>
          </w:p>
        </w:tc>
      </w:tr>
      <w:tr w:rsidR="00EA74B1" w:rsidRPr="00EA74B1" w14:paraId="6FED2177" w14:textId="77777777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891E438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A74B1" w:rsidRPr="00EA74B1" w14:paraId="1991E8A0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729CC5C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Los galones vendidos por el surtidor especificado aumentan según el número de galones de la venta.</w:t>
            </w:r>
          </w:p>
        </w:tc>
      </w:tr>
      <w:tr w:rsidR="00EA74B1" w:rsidRPr="00EA74B1" w14:paraId="4D4C62FF" w14:textId="77777777" w:rsidTr="00EA74B1">
        <w:trPr>
          <w:jc w:val="center"/>
        </w:trPr>
        <w:tc>
          <w:tcPr>
            <w:tcW w:w="10301" w:type="dxa"/>
            <w:gridSpan w:val="2"/>
          </w:tcPr>
          <w:p w14:paraId="0D95F7B4" w14:textId="77777777" w:rsidR="00EA74B1" w:rsidRPr="00EA74B1" w:rsidRDefault="00EA74B1" w:rsidP="00132B5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dinero recaudado por el surtidor específico</w:t>
            </w:r>
            <w:r w:rsidR="00132B5D">
              <w:rPr>
                <w:b w:val="0"/>
                <w:sz w:val="18"/>
                <w:szCs w:val="18"/>
              </w:rPr>
              <w:t xml:space="preserve"> se incrementó según la cantidad de dinero de la venta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EA74B1" w:rsidRPr="00EA74B1" w14:paraId="44421D49" w14:textId="77777777" w:rsidTr="00313525">
        <w:trPr>
          <w:jc w:val="center"/>
        </w:trPr>
        <w:tc>
          <w:tcPr>
            <w:tcW w:w="10301" w:type="dxa"/>
            <w:gridSpan w:val="2"/>
          </w:tcPr>
          <w:p w14:paraId="067EA9BB" w14:textId="77777777" w:rsidR="00EA74B1" w:rsidRPr="00EA74B1" w:rsidRDefault="002C4C02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total de galones vendidos</w:t>
            </w:r>
            <w:r w:rsidR="00EA74B1">
              <w:rPr>
                <w:b w:val="0"/>
                <w:sz w:val="18"/>
                <w:szCs w:val="18"/>
              </w:rPr>
              <w:t xml:space="preserve"> de la es</w:t>
            </w:r>
            <w:r>
              <w:rPr>
                <w:b w:val="0"/>
                <w:sz w:val="18"/>
                <w:szCs w:val="18"/>
              </w:rPr>
              <w:t>tación de servicio se actualiza</w:t>
            </w:r>
            <w:r w:rsidR="00EA74B1">
              <w:rPr>
                <w:b w:val="0"/>
                <w:sz w:val="18"/>
                <w:szCs w:val="18"/>
              </w:rPr>
              <w:t>.</w:t>
            </w:r>
          </w:p>
        </w:tc>
      </w:tr>
      <w:tr w:rsidR="002C4C02" w:rsidRPr="00EA74B1" w14:paraId="0568BDF6" w14:textId="77777777" w:rsidTr="00313525">
        <w:trPr>
          <w:jc w:val="center"/>
        </w:trPr>
        <w:tc>
          <w:tcPr>
            <w:tcW w:w="10301" w:type="dxa"/>
            <w:gridSpan w:val="2"/>
          </w:tcPr>
          <w:p w14:paraId="376A55C2" w14:textId="77777777" w:rsidR="002C4C02" w:rsidRDefault="002C4C02" w:rsidP="002C4C0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total de dinero recaudado de la estación de servicio se actualiza.</w:t>
            </w:r>
          </w:p>
        </w:tc>
      </w:tr>
      <w:tr w:rsidR="00313525" w:rsidRPr="00EA74B1" w14:paraId="6ABEC2E2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E4C289D" w14:textId="77777777" w:rsidR="00313525" w:rsidRDefault="00313525" w:rsidP="0031352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informa </w:t>
            </w:r>
            <w:r w:rsidR="002C4C02">
              <w:rPr>
                <w:b w:val="0"/>
                <w:sz w:val="18"/>
                <w:szCs w:val="18"/>
              </w:rPr>
              <w:t xml:space="preserve">al usuario </w:t>
            </w:r>
            <w:r>
              <w:rPr>
                <w:b w:val="0"/>
                <w:sz w:val="18"/>
                <w:szCs w:val="18"/>
              </w:rPr>
              <w:t>el número de galones vendidos.</w:t>
            </w:r>
          </w:p>
        </w:tc>
      </w:tr>
    </w:tbl>
    <w:p w14:paraId="33474C9E" w14:textId="77777777" w:rsidR="00EA74B1" w:rsidRDefault="00EA74B1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A74B1" w:rsidRPr="00CB6304" w14:paraId="0158057F" w14:textId="77777777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1530E2F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7A53F12B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A74B1">
              <w:rPr>
                <w:b w:val="0"/>
                <w:sz w:val="18"/>
                <w:szCs w:val="18"/>
              </w:rPr>
              <w:t xml:space="preserve">R2: Mostrar la información de </w:t>
            </w:r>
            <w:r w:rsidR="00570F76">
              <w:rPr>
                <w:b w:val="0"/>
                <w:sz w:val="18"/>
                <w:szCs w:val="18"/>
              </w:rPr>
              <w:t xml:space="preserve">un </w:t>
            </w:r>
            <w:r>
              <w:rPr>
                <w:b w:val="0"/>
                <w:sz w:val="18"/>
                <w:szCs w:val="18"/>
              </w:rPr>
              <w:t>surtidor de combustible</w:t>
            </w:r>
            <w:r w:rsidR="00492F73">
              <w:rPr>
                <w:b w:val="0"/>
                <w:sz w:val="18"/>
                <w:szCs w:val="18"/>
              </w:rPr>
              <w:t>.</w:t>
            </w:r>
          </w:p>
        </w:tc>
      </w:tr>
      <w:tr w:rsidR="00EA74B1" w:rsidRPr="00EA74B1" w14:paraId="2D6AFB45" w14:textId="77777777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8D78AD1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FF537CF" w14:textId="77777777" w:rsidR="00EA74B1" w:rsidRPr="00EA74B1" w:rsidRDefault="00EA74B1" w:rsidP="00422B2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EA74B1">
              <w:rPr>
                <w:b w:val="0"/>
                <w:sz w:val="18"/>
                <w:szCs w:val="18"/>
              </w:rPr>
              <w:t>Se debe mostrar la información detalla</w:t>
            </w:r>
            <w:r>
              <w:rPr>
                <w:b w:val="0"/>
                <w:sz w:val="18"/>
                <w:szCs w:val="18"/>
              </w:rPr>
              <w:t xml:space="preserve">da </w:t>
            </w:r>
            <w:r w:rsidR="00422B2D">
              <w:rPr>
                <w:b w:val="0"/>
                <w:sz w:val="18"/>
                <w:szCs w:val="18"/>
              </w:rPr>
              <w:t>del surtidor especificado</w:t>
            </w:r>
            <w:r w:rsidRPr="00EA74B1">
              <w:rPr>
                <w:b w:val="0"/>
                <w:sz w:val="18"/>
                <w:szCs w:val="18"/>
              </w:rPr>
              <w:t>. Esta información incluye:</w:t>
            </w:r>
            <w:r>
              <w:rPr>
                <w:b w:val="0"/>
                <w:sz w:val="18"/>
                <w:szCs w:val="18"/>
              </w:rPr>
              <w:t xml:space="preserve"> tipo de combustible, precio del galón de combustible, número de galones vendidos y dinero recaudado en las ventas.</w:t>
            </w:r>
          </w:p>
        </w:tc>
      </w:tr>
      <w:tr w:rsidR="00EA74B1" w:rsidRPr="00EA74B1" w14:paraId="4C29E30A" w14:textId="77777777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C365A0F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A74B1" w:rsidRPr="00EA74B1" w14:paraId="2921EB51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DF7DE8E" w14:textId="77777777" w:rsidR="00EA74B1" w:rsidRPr="00EA74B1" w:rsidRDefault="00570F76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E27F99">
              <w:rPr>
                <w:b w:val="0"/>
                <w:sz w:val="18"/>
                <w:szCs w:val="18"/>
              </w:rPr>
              <w:t xml:space="preserve">El número </w:t>
            </w:r>
            <w:r>
              <w:rPr>
                <w:b w:val="0"/>
                <w:sz w:val="18"/>
                <w:szCs w:val="18"/>
              </w:rPr>
              <w:t xml:space="preserve">del surtidor, siendo opciones válidas surtidor </w:t>
            </w:r>
            <w:r w:rsidRPr="00E27F99">
              <w:rPr>
                <w:b w:val="0"/>
                <w:sz w:val="18"/>
                <w:szCs w:val="18"/>
              </w:rPr>
              <w:t>1, 2 ó 3.</w:t>
            </w:r>
          </w:p>
        </w:tc>
      </w:tr>
      <w:tr w:rsidR="00EA74B1" w:rsidRPr="00EA74B1" w14:paraId="52AE7BD3" w14:textId="77777777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54D547A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A74B1" w:rsidRPr="00EA74B1" w14:paraId="15D093D8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AD12DA4" w14:textId="77777777" w:rsidR="00EA74B1" w:rsidRPr="00EA74B1" w:rsidRDefault="00E0155D" w:rsidP="002C4C0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el tipo</w:t>
            </w:r>
            <w:r w:rsidR="002C4C02">
              <w:rPr>
                <w:b w:val="0"/>
                <w:sz w:val="18"/>
                <w:szCs w:val="18"/>
              </w:rPr>
              <w:t xml:space="preserve"> de combustible</w:t>
            </w:r>
            <w:r>
              <w:rPr>
                <w:b w:val="0"/>
                <w:sz w:val="18"/>
                <w:szCs w:val="18"/>
              </w:rPr>
              <w:t xml:space="preserve">, el </w:t>
            </w:r>
            <w:r w:rsidR="002C4C02">
              <w:rPr>
                <w:b w:val="0"/>
                <w:sz w:val="18"/>
                <w:szCs w:val="18"/>
              </w:rPr>
              <w:t>precio</w:t>
            </w:r>
            <w:r>
              <w:rPr>
                <w:b w:val="0"/>
                <w:sz w:val="18"/>
                <w:szCs w:val="18"/>
              </w:rPr>
              <w:t xml:space="preserve"> por galón, </w:t>
            </w:r>
            <w:r w:rsidR="002C4C02">
              <w:rPr>
                <w:b w:val="0"/>
                <w:sz w:val="18"/>
                <w:szCs w:val="18"/>
              </w:rPr>
              <w:t xml:space="preserve">el número de </w:t>
            </w:r>
            <w:r>
              <w:rPr>
                <w:b w:val="0"/>
                <w:sz w:val="18"/>
                <w:szCs w:val="18"/>
              </w:rPr>
              <w:t xml:space="preserve">galones vendidos y </w:t>
            </w:r>
            <w:r w:rsidR="002C4C02">
              <w:rPr>
                <w:b w:val="0"/>
                <w:sz w:val="18"/>
                <w:szCs w:val="18"/>
              </w:rPr>
              <w:t xml:space="preserve">el </w:t>
            </w:r>
            <w:r>
              <w:rPr>
                <w:b w:val="0"/>
                <w:sz w:val="18"/>
                <w:szCs w:val="18"/>
              </w:rPr>
              <w:t>dinero recaudado del surtidor.</w:t>
            </w:r>
          </w:p>
        </w:tc>
      </w:tr>
    </w:tbl>
    <w:tbl>
      <w:tblPr>
        <w:tblpPr w:leftFromText="141" w:rightFromText="141" w:vertAnchor="text" w:horzAnchor="page" w:tblpX="1056" w:tblpY="150"/>
        <w:tblW w:w="10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15FA8" w:rsidRPr="00CB6304" w14:paraId="3A3E3AF9" w14:textId="77777777" w:rsidTr="00E15FA8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DC47FD6" w14:textId="77777777" w:rsidR="00E15FA8" w:rsidRPr="00EA74B1" w:rsidRDefault="00E15FA8" w:rsidP="00E15FA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766921AF" w14:textId="77777777" w:rsidR="00E15FA8" w:rsidRPr="00EA74B1" w:rsidRDefault="00E15FA8" w:rsidP="00E15FA8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A74B1">
              <w:rPr>
                <w:b w:val="0"/>
                <w:sz w:val="18"/>
                <w:szCs w:val="18"/>
              </w:rPr>
              <w:t>R3: Mostrar la información total</w:t>
            </w:r>
            <w:r>
              <w:rPr>
                <w:b w:val="0"/>
                <w:sz w:val="18"/>
                <w:szCs w:val="18"/>
              </w:rPr>
              <w:t xml:space="preserve"> de la estación de servicio.</w:t>
            </w:r>
          </w:p>
        </w:tc>
      </w:tr>
      <w:tr w:rsidR="00E15FA8" w:rsidRPr="00EA74B1" w14:paraId="352CBABC" w14:textId="77777777" w:rsidTr="00E15FA8"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0693ACD" w14:textId="77777777" w:rsidR="00E15FA8" w:rsidRPr="00EA74B1" w:rsidRDefault="00E15FA8" w:rsidP="00E15FA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00183DE" w14:textId="77777777" w:rsidR="00E15FA8" w:rsidRPr="00EA74B1" w:rsidRDefault="00E15FA8" w:rsidP="00E15FA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EA74B1">
              <w:rPr>
                <w:b w:val="0"/>
                <w:sz w:val="18"/>
                <w:szCs w:val="18"/>
              </w:rPr>
              <w:t>Se debe mostrar la info</w:t>
            </w:r>
            <w:r>
              <w:rPr>
                <w:b w:val="0"/>
                <w:sz w:val="18"/>
                <w:szCs w:val="18"/>
              </w:rPr>
              <w:t>rmación total (suma de todos los surtidores</w:t>
            </w:r>
            <w:r w:rsidRPr="00EA74B1">
              <w:rPr>
                <w:b w:val="0"/>
                <w:sz w:val="18"/>
                <w:szCs w:val="18"/>
              </w:rPr>
              <w:t xml:space="preserve">). Esta información debe incluir: </w:t>
            </w:r>
            <w:r>
              <w:rPr>
                <w:b w:val="0"/>
                <w:sz w:val="18"/>
                <w:szCs w:val="18"/>
              </w:rPr>
              <w:t xml:space="preserve">total de galones vendidos, costo promedio por galón </w:t>
            </w:r>
            <w:r w:rsidRPr="00EA74B1">
              <w:rPr>
                <w:b w:val="0"/>
                <w:sz w:val="18"/>
                <w:szCs w:val="18"/>
              </w:rPr>
              <w:t>y</w:t>
            </w:r>
            <w:r>
              <w:rPr>
                <w:b w:val="0"/>
                <w:sz w:val="18"/>
                <w:szCs w:val="18"/>
              </w:rPr>
              <w:t xml:space="preserve"> dinero</w:t>
            </w:r>
            <w:r w:rsidRPr="00EA74B1">
              <w:rPr>
                <w:b w:val="0"/>
                <w:sz w:val="18"/>
                <w:szCs w:val="18"/>
              </w:rPr>
              <w:t xml:space="preserve"> total </w:t>
            </w:r>
            <w:r>
              <w:rPr>
                <w:b w:val="0"/>
                <w:sz w:val="18"/>
                <w:szCs w:val="18"/>
              </w:rPr>
              <w:t>recaudado por las ventas.</w:t>
            </w:r>
          </w:p>
        </w:tc>
      </w:tr>
      <w:tr w:rsidR="00E15FA8" w:rsidRPr="00EA74B1" w14:paraId="1A983089" w14:textId="77777777" w:rsidTr="00E15FA8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004936B" w14:textId="77777777" w:rsidR="00E15FA8" w:rsidRPr="00EA74B1" w:rsidRDefault="00E15FA8" w:rsidP="00E15FA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15FA8" w:rsidRPr="00EA74B1" w14:paraId="7630CF82" w14:textId="77777777" w:rsidTr="00E15FA8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B8AC83E" w14:textId="77777777" w:rsidR="00E15FA8" w:rsidRPr="00EA74B1" w:rsidRDefault="00E15FA8" w:rsidP="00E15FA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EA74B1">
              <w:rPr>
                <w:b w:val="0"/>
                <w:sz w:val="18"/>
                <w:szCs w:val="18"/>
              </w:rPr>
              <w:t>Ninguna.</w:t>
            </w:r>
          </w:p>
        </w:tc>
      </w:tr>
      <w:tr w:rsidR="00E15FA8" w:rsidRPr="00EA74B1" w14:paraId="0AF60A4E" w14:textId="77777777" w:rsidTr="00E15FA8">
        <w:trPr>
          <w:trHeight w:val="315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9959806" w14:textId="77777777" w:rsidR="00E15FA8" w:rsidRPr="00EA74B1" w:rsidRDefault="00E15FA8" w:rsidP="00E15FA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15FA8" w:rsidRPr="00EA74B1" w14:paraId="48E7E71F" w14:textId="77777777" w:rsidTr="00E15FA8"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BF609EF" w14:textId="77777777" w:rsidR="00E15FA8" w:rsidRPr="00EA74B1" w:rsidRDefault="00E15FA8" w:rsidP="00E15FA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el t</w:t>
            </w:r>
            <w:r w:rsidRPr="00EA74B1">
              <w:rPr>
                <w:b w:val="0"/>
                <w:sz w:val="18"/>
                <w:szCs w:val="18"/>
              </w:rPr>
              <w:t xml:space="preserve">otal de </w:t>
            </w:r>
            <w:r>
              <w:rPr>
                <w:b w:val="0"/>
                <w:sz w:val="18"/>
                <w:szCs w:val="18"/>
              </w:rPr>
              <w:t>galones vendidos, dinero total recaudado y costo promedio por galón de los tres surtidores.</w:t>
            </w:r>
          </w:p>
        </w:tc>
      </w:tr>
    </w:tbl>
    <w:p w14:paraId="039A6D2D" w14:textId="77777777" w:rsidR="00EA74B1" w:rsidRDefault="00EA74B1" w:rsidP="00EA74B1">
      <w:pPr>
        <w:pStyle w:val="TituloPrincipla"/>
        <w:jc w:val="left"/>
        <w:rPr>
          <w:sz w:val="32"/>
          <w:szCs w:val="32"/>
        </w:rPr>
      </w:pPr>
    </w:p>
    <w:p w14:paraId="565B13D0" w14:textId="77777777" w:rsidR="00EA74B1" w:rsidRDefault="00EA74B1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A74B1" w:rsidRPr="00CB6304" w14:paraId="0217E222" w14:textId="77777777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F1402CD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DBC766C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EA74B1">
              <w:rPr>
                <w:b w:val="0"/>
                <w:sz w:val="18"/>
                <w:szCs w:val="18"/>
              </w:rPr>
              <w:t xml:space="preserve">R4: Reiniciar </w:t>
            </w:r>
            <w:r>
              <w:rPr>
                <w:b w:val="0"/>
                <w:sz w:val="18"/>
                <w:szCs w:val="18"/>
              </w:rPr>
              <w:t>las ventas</w:t>
            </w:r>
            <w:r w:rsidR="00BE2514">
              <w:rPr>
                <w:b w:val="0"/>
                <w:sz w:val="18"/>
                <w:szCs w:val="18"/>
              </w:rPr>
              <w:t>.</w:t>
            </w:r>
          </w:p>
        </w:tc>
      </w:tr>
      <w:tr w:rsidR="00EA74B1" w:rsidRPr="00EA74B1" w14:paraId="0C280098" w14:textId="77777777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94ADE1C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837B502" w14:textId="0760E84E" w:rsidR="00EA74B1" w:rsidRPr="00E15FA8" w:rsidRDefault="00624B61" w:rsidP="00624B6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reinician las ventas en </w:t>
            </w:r>
            <w:r w:rsidR="00E15FA8">
              <w:rPr>
                <w:b w:val="0"/>
                <w:sz w:val="18"/>
                <w:szCs w:val="18"/>
              </w:rPr>
              <w:t>los surtidores. El software debe ser capas de devolver a 0 el total del dinero pagado y los galones vendidos, para así efectivamente contar desde 0 para el segundo cliente.</w:t>
            </w:r>
            <w:bookmarkStart w:id="0" w:name="_GoBack"/>
            <w:bookmarkEnd w:id="0"/>
          </w:p>
        </w:tc>
      </w:tr>
      <w:tr w:rsidR="00EA74B1" w:rsidRPr="00EA74B1" w14:paraId="512F7213" w14:textId="77777777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5AB8C3A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A74B1" w:rsidRPr="00EA74B1" w14:paraId="16D90087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438170D" w14:textId="77777777" w:rsidR="00EA74B1" w:rsidRPr="00EA74B1" w:rsidRDefault="00E15FA8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Ninguna.</w:t>
            </w:r>
          </w:p>
        </w:tc>
      </w:tr>
      <w:tr w:rsidR="00EA74B1" w:rsidRPr="00EA74B1" w14:paraId="7FAC6BE6" w14:textId="77777777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DF5F45E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A74B1" w:rsidRPr="00EA74B1" w14:paraId="63323C16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4B447C6" w14:textId="53C20B1A" w:rsidR="00EA74B1" w:rsidRPr="00FE190E" w:rsidRDefault="00E15FA8" w:rsidP="00624B6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u w:val="single"/>
              </w:rPr>
            </w:pPr>
            <w:r>
              <w:rPr>
                <w:b w:val="0"/>
                <w:sz w:val="18"/>
                <w:szCs w:val="18"/>
                <w:u w:val="single"/>
              </w:rPr>
              <w:t>Se devuelve a 0 el valor del total del dinero pagado y los galones vendidos en los surtidores, 1,</w:t>
            </w:r>
            <w:r w:rsidR="00624B61">
              <w:rPr>
                <w:b w:val="0"/>
                <w:sz w:val="18"/>
                <w:szCs w:val="18"/>
                <w:u w:val="single"/>
              </w:rPr>
              <w:t xml:space="preserve"> </w:t>
            </w:r>
            <w:r>
              <w:rPr>
                <w:b w:val="0"/>
                <w:sz w:val="18"/>
                <w:szCs w:val="18"/>
                <w:u w:val="single"/>
              </w:rPr>
              <w:t>2 o 3.</w:t>
            </w:r>
          </w:p>
        </w:tc>
      </w:tr>
    </w:tbl>
    <w:p w14:paraId="19380AEF" w14:textId="77777777" w:rsidR="00EA74B1" w:rsidRPr="00B523AA" w:rsidRDefault="00EA74B1" w:rsidP="00EA74B1">
      <w:pPr>
        <w:pStyle w:val="TituloPrincipla"/>
        <w:jc w:val="left"/>
        <w:rPr>
          <w:sz w:val="32"/>
          <w:szCs w:val="32"/>
        </w:rPr>
      </w:pPr>
    </w:p>
    <w:p w14:paraId="16083EBB" w14:textId="77777777" w:rsidR="00EA74B1" w:rsidRPr="00B523AA" w:rsidRDefault="00EA74B1" w:rsidP="00C73AD4">
      <w:pPr>
        <w:pStyle w:val="TituloPrincipla"/>
        <w:jc w:val="left"/>
        <w:rPr>
          <w:sz w:val="32"/>
          <w:szCs w:val="32"/>
        </w:rPr>
      </w:pPr>
    </w:p>
    <w:sectPr w:rsidR="00EA74B1" w:rsidRPr="00B523AA" w:rsidSect="002E6F3F">
      <w:footerReference w:type="even" r:id="rId8"/>
      <w:footerReference w:type="default" r:id="rId9"/>
      <w:headerReference w:type="first" r:id="rId10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58A1D2" w14:textId="77777777" w:rsidR="00C60F9E" w:rsidRDefault="00C60F9E">
      <w:r>
        <w:separator/>
      </w:r>
    </w:p>
  </w:endnote>
  <w:endnote w:type="continuationSeparator" w:id="0">
    <w:p w14:paraId="6CA26173" w14:textId="77777777" w:rsidR="00C60F9E" w:rsidRDefault="00C60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6D7EF5" w14:textId="77777777"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5AC6F32" w14:textId="77777777" w:rsidR="00306A3F" w:rsidRDefault="00306A3F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EA2EF" w14:textId="77777777"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24B61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A4D7FB9" w14:textId="77777777" w:rsidR="00306A3F" w:rsidRPr="00492F73" w:rsidRDefault="00BD0A0C" w:rsidP="00492F73">
    <w:pPr>
      <w:pStyle w:val="Piedepgina"/>
      <w:spacing w:after="0"/>
      <w:jc w:val="both"/>
    </w:pPr>
    <w:r w:rsidRPr="00391C9A">
      <w:rPr>
        <w:noProof/>
      </w:rPr>
      <w:drawing>
        <wp:anchor distT="0" distB="0" distL="114300" distR="114300" simplePos="0" relativeHeight="251658240" behindDoc="0" locked="0" layoutInCell="1" allowOverlap="1" wp14:anchorId="522792A7" wp14:editId="5331F080">
          <wp:simplePos x="0" y="0"/>
          <wp:positionH relativeFrom="column">
            <wp:posOffset>6350</wp:posOffset>
          </wp:positionH>
          <wp:positionV relativeFrom="paragraph">
            <wp:posOffset>-76200</wp:posOffset>
          </wp:positionV>
          <wp:extent cx="245745" cy="273050"/>
          <wp:effectExtent l="0" t="0" r="1905" b="0"/>
          <wp:wrapSquare wrapText="bothSides"/>
          <wp:docPr id="3" name="Imagen 16" descr="Descripción: Descripción: uniand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 descr="Descripción: Descripción: uniand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3DE4448E" wp14:editId="7926BE32">
              <wp:simplePos x="0" y="0"/>
              <wp:positionH relativeFrom="page">
                <wp:posOffset>6981190</wp:posOffset>
              </wp:positionH>
              <wp:positionV relativeFrom="paragraph">
                <wp:posOffset>635</wp:posOffset>
              </wp:positionV>
              <wp:extent cx="69850" cy="186690"/>
              <wp:effectExtent l="8890" t="635" r="6985" b="3175"/>
              <wp:wrapSquare wrapText="largest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850" cy="1866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B705C" w14:textId="77777777" w:rsidR="00492F73" w:rsidRDefault="00492F73" w:rsidP="00492F73">
                          <w:pPr>
                            <w:pStyle w:val="Piedepgina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624B61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49.7pt;margin-top:.05pt;width:5.5pt;height:14.7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" stroked="f">
              <v:fill opacity="0"/>
              <v:textbox inset="0,0,0,0">
                <w:txbxContent>
                  <w:p w:rsidR="00492F73" w:rsidRDefault="00492F73" w:rsidP="00492F73">
                    <w:pPr>
                      <w:pStyle w:val="Piedepgina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BD0A0C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492F73" w:rsidRPr="00391C9A">
      <w:t xml:space="preserve">          Proyecto CUPI2 - Universidad de los Andes.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E74536" w14:textId="77777777" w:rsidR="00C60F9E" w:rsidRDefault="00C60F9E">
      <w:r>
        <w:separator/>
      </w:r>
    </w:p>
  </w:footnote>
  <w:footnote w:type="continuationSeparator" w:id="0">
    <w:p w14:paraId="069729CC" w14:textId="77777777" w:rsidR="00C60F9E" w:rsidRDefault="00C60F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EB92" w14:textId="77777777" w:rsidR="00306A3F" w:rsidRDefault="00306A3F" w:rsidP="008B3189">
    <w:pPr>
      <w:pStyle w:val="Encabezado"/>
      <w:spacing w:after="60"/>
      <w:rPr>
        <w:b/>
        <w:sz w:val="24"/>
        <w:szCs w:val="24"/>
      </w:rPr>
    </w:pPr>
  </w:p>
  <w:p w14:paraId="0FC6F58B" w14:textId="77777777" w:rsidR="00306A3F" w:rsidRDefault="00306A3F" w:rsidP="008B3189">
    <w:pPr>
      <w:pStyle w:val="Encabezado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EB1"/>
    <w:rsid w:val="000026D7"/>
    <w:rsid w:val="0001216F"/>
    <w:rsid w:val="000161E6"/>
    <w:rsid w:val="0002745F"/>
    <w:rsid w:val="0002798C"/>
    <w:rsid w:val="00060683"/>
    <w:rsid w:val="00061473"/>
    <w:rsid w:val="00093055"/>
    <w:rsid w:val="000A102D"/>
    <w:rsid w:val="000B0A4F"/>
    <w:rsid w:val="000D239C"/>
    <w:rsid w:val="000E0DBC"/>
    <w:rsid w:val="000E5610"/>
    <w:rsid w:val="00111198"/>
    <w:rsid w:val="0012641F"/>
    <w:rsid w:val="00132B5D"/>
    <w:rsid w:val="0013337D"/>
    <w:rsid w:val="001634B4"/>
    <w:rsid w:val="0019234F"/>
    <w:rsid w:val="00196E9A"/>
    <w:rsid w:val="001A63E5"/>
    <w:rsid w:val="001D3C23"/>
    <w:rsid w:val="001F1862"/>
    <w:rsid w:val="001F4DA6"/>
    <w:rsid w:val="001F5125"/>
    <w:rsid w:val="00213779"/>
    <w:rsid w:val="0022607E"/>
    <w:rsid w:val="0024682F"/>
    <w:rsid w:val="002622E1"/>
    <w:rsid w:val="002958A6"/>
    <w:rsid w:val="002B6295"/>
    <w:rsid w:val="002C4C02"/>
    <w:rsid w:val="002D0189"/>
    <w:rsid w:val="002D4CE3"/>
    <w:rsid w:val="002E6F3F"/>
    <w:rsid w:val="002F744E"/>
    <w:rsid w:val="0030175A"/>
    <w:rsid w:val="00304521"/>
    <w:rsid w:val="00304777"/>
    <w:rsid w:val="00306A3F"/>
    <w:rsid w:val="00313525"/>
    <w:rsid w:val="003A5B7B"/>
    <w:rsid w:val="003B4633"/>
    <w:rsid w:val="003B5884"/>
    <w:rsid w:val="003E1D92"/>
    <w:rsid w:val="003F0B87"/>
    <w:rsid w:val="003F2E4E"/>
    <w:rsid w:val="004068AC"/>
    <w:rsid w:val="00422B2D"/>
    <w:rsid w:val="004239B9"/>
    <w:rsid w:val="00423F23"/>
    <w:rsid w:val="00424220"/>
    <w:rsid w:val="00431529"/>
    <w:rsid w:val="004332AC"/>
    <w:rsid w:val="00492F73"/>
    <w:rsid w:val="00494C07"/>
    <w:rsid w:val="004A5ADC"/>
    <w:rsid w:val="004C5AA4"/>
    <w:rsid w:val="004D15CA"/>
    <w:rsid w:val="004D558C"/>
    <w:rsid w:val="004D6AC8"/>
    <w:rsid w:val="004F0DB3"/>
    <w:rsid w:val="00513829"/>
    <w:rsid w:val="005177D0"/>
    <w:rsid w:val="00523C6D"/>
    <w:rsid w:val="00547878"/>
    <w:rsid w:val="0056179F"/>
    <w:rsid w:val="00570F76"/>
    <w:rsid w:val="00583736"/>
    <w:rsid w:val="005934AA"/>
    <w:rsid w:val="00593FD8"/>
    <w:rsid w:val="005C459A"/>
    <w:rsid w:val="005E1E4A"/>
    <w:rsid w:val="00623DF0"/>
    <w:rsid w:val="00624B61"/>
    <w:rsid w:val="0065183D"/>
    <w:rsid w:val="00654E52"/>
    <w:rsid w:val="00654EA2"/>
    <w:rsid w:val="00667FA2"/>
    <w:rsid w:val="0069671F"/>
    <w:rsid w:val="006B1499"/>
    <w:rsid w:val="007007F9"/>
    <w:rsid w:val="00716374"/>
    <w:rsid w:val="0075734A"/>
    <w:rsid w:val="00770C20"/>
    <w:rsid w:val="007819FE"/>
    <w:rsid w:val="007900EE"/>
    <w:rsid w:val="00795080"/>
    <w:rsid w:val="007B49A2"/>
    <w:rsid w:val="007C331B"/>
    <w:rsid w:val="007E1B6C"/>
    <w:rsid w:val="00821D69"/>
    <w:rsid w:val="00842496"/>
    <w:rsid w:val="0084480F"/>
    <w:rsid w:val="008670FB"/>
    <w:rsid w:val="008767EC"/>
    <w:rsid w:val="008975BA"/>
    <w:rsid w:val="008B3189"/>
    <w:rsid w:val="008C031F"/>
    <w:rsid w:val="008C4AE2"/>
    <w:rsid w:val="008F22A6"/>
    <w:rsid w:val="008F3639"/>
    <w:rsid w:val="008F5288"/>
    <w:rsid w:val="009022AF"/>
    <w:rsid w:val="00907778"/>
    <w:rsid w:val="009124D1"/>
    <w:rsid w:val="009158B6"/>
    <w:rsid w:val="00921DB6"/>
    <w:rsid w:val="00944FD7"/>
    <w:rsid w:val="0095099E"/>
    <w:rsid w:val="009561BF"/>
    <w:rsid w:val="00963EFE"/>
    <w:rsid w:val="009A1D65"/>
    <w:rsid w:val="009A25C3"/>
    <w:rsid w:val="009A2C5A"/>
    <w:rsid w:val="009B2FE4"/>
    <w:rsid w:val="009B3764"/>
    <w:rsid w:val="00A025E0"/>
    <w:rsid w:val="00A2684E"/>
    <w:rsid w:val="00A27CBA"/>
    <w:rsid w:val="00A3059E"/>
    <w:rsid w:val="00A40BE9"/>
    <w:rsid w:val="00A562AC"/>
    <w:rsid w:val="00A705BC"/>
    <w:rsid w:val="00A818D4"/>
    <w:rsid w:val="00A87BCE"/>
    <w:rsid w:val="00A93D2E"/>
    <w:rsid w:val="00AC522D"/>
    <w:rsid w:val="00AF257B"/>
    <w:rsid w:val="00AF4694"/>
    <w:rsid w:val="00B22D94"/>
    <w:rsid w:val="00B523AA"/>
    <w:rsid w:val="00B5776D"/>
    <w:rsid w:val="00B665A1"/>
    <w:rsid w:val="00B811AE"/>
    <w:rsid w:val="00BA3708"/>
    <w:rsid w:val="00BB181D"/>
    <w:rsid w:val="00BD0A0C"/>
    <w:rsid w:val="00BD5090"/>
    <w:rsid w:val="00BE2514"/>
    <w:rsid w:val="00C169CD"/>
    <w:rsid w:val="00C24255"/>
    <w:rsid w:val="00C306EE"/>
    <w:rsid w:val="00C60F9E"/>
    <w:rsid w:val="00C73AD4"/>
    <w:rsid w:val="00C81F6C"/>
    <w:rsid w:val="00C91F95"/>
    <w:rsid w:val="00C96E44"/>
    <w:rsid w:val="00CA0CDD"/>
    <w:rsid w:val="00CB6304"/>
    <w:rsid w:val="00CD6657"/>
    <w:rsid w:val="00CE3867"/>
    <w:rsid w:val="00CF4115"/>
    <w:rsid w:val="00D10F87"/>
    <w:rsid w:val="00D41E1D"/>
    <w:rsid w:val="00D8119D"/>
    <w:rsid w:val="00D81470"/>
    <w:rsid w:val="00DD6ACD"/>
    <w:rsid w:val="00DE369E"/>
    <w:rsid w:val="00E0155D"/>
    <w:rsid w:val="00E15467"/>
    <w:rsid w:val="00E15FA8"/>
    <w:rsid w:val="00E367BB"/>
    <w:rsid w:val="00E555B8"/>
    <w:rsid w:val="00E93649"/>
    <w:rsid w:val="00E93EA0"/>
    <w:rsid w:val="00EA74B1"/>
    <w:rsid w:val="00EB289A"/>
    <w:rsid w:val="00EB6CEE"/>
    <w:rsid w:val="00EB793A"/>
    <w:rsid w:val="00EC7371"/>
    <w:rsid w:val="00EC7E00"/>
    <w:rsid w:val="00ED5C02"/>
    <w:rsid w:val="00EE355D"/>
    <w:rsid w:val="00F25236"/>
    <w:rsid w:val="00F54610"/>
    <w:rsid w:val="00F55EB1"/>
    <w:rsid w:val="00F61133"/>
    <w:rsid w:val="00F64DB9"/>
    <w:rsid w:val="00FD2C05"/>
    <w:rsid w:val="00FE190E"/>
    <w:rsid w:val="00FF4E50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C5251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sid w:val="004068AC"/>
    <w:rPr>
      <w:rFonts w:cs="Times New Roman"/>
    </w:rPr>
  </w:style>
  <w:style w:type="paragraph" w:styleId="Encabezado">
    <w:name w:val="header"/>
    <w:basedOn w:val="Normal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character" w:customStyle="1" w:styleId="PiedepginaCar">
    <w:name w:val="Pie de página Car"/>
    <w:link w:val="Piedepgina"/>
    <w:rsid w:val="00492F73"/>
    <w:rPr>
      <w:rFonts w:ascii="Arial" w:hAnsi="Arial" w:cs="Arial"/>
      <w:lang w:val="es-ES" w:eastAsia="es-ES"/>
    </w:rPr>
  </w:style>
  <w:style w:type="paragraph" w:styleId="Textodeglobo">
    <w:name w:val="Balloon Text"/>
    <w:basedOn w:val="Normal"/>
    <w:link w:val="TextodegloboCar"/>
    <w:rsid w:val="00E15FA8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15FA8"/>
    <w:rPr>
      <w:rFonts w:ascii="Lucida Grande" w:hAnsi="Lucida Grande" w:cs="Arial"/>
      <w:sz w:val="18"/>
      <w:szCs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sid w:val="004068AC"/>
    <w:rPr>
      <w:rFonts w:cs="Times New Roman"/>
    </w:rPr>
  </w:style>
  <w:style w:type="paragraph" w:styleId="Encabezado">
    <w:name w:val="header"/>
    <w:basedOn w:val="Normal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character" w:customStyle="1" w:styleId="PiedepginaCar">
    <w:name w:val="Pie de página Car"/>
    <w:link w:val="Piedepgina"/>
    <w:rsid w:val="00492F73"/>
    <w:rPr>
      <w:rFonts w:ascii="Arial" w:hAnsi="Arial" w:cs="Arial"/>
      <w:lang w:val="es-ES" w:eastAsia="es-ES"/>
    </w:rPr>
  </w:style>
  <w:style w:type="paragraph" w:styleId="Textodeglobo">
    <w:name w:val="Balloon Text"/>
    <w:basedOn w:val="Normal"/>
    <w:link w:val="TextodegloboCar"/>
    <w:rsid w:val="00E15FA8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15FA8"/>
    <w:rPr>
      <w:rFonts w:ascii="Lucida Grande" w:hAnsi="Lucida Grande" w:cs="Arial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Settings\rcasalla\Datos de programa\Microsoft\Plantillas\depto.dot</Template>
  <TotalTime>4</TotalTime>
  <Pages>2</Pages>
  <Words>343</Words>
  <Characters>1890</Characters>
  <Application>Microsoft Macintosh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EDU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Aranda Lopez King</dc:creator>
  <cp:keywords/>
  <dc:description/>
  <cp:lastModifiedBy>James Lake</cp:lastModifiedBy>
  <cp:revision>4</cp:revision>
  <cp:lastPrinted>2004-06-30T14:22:00Z</cp:lastPrinted>
  <dcterms:created xsi:type="dcterms:W3CDTF">2015-07-27T16:14:00Z</dcterms:created>
  <dcterms:modified xsi:type="dcterms:W3CDTF">2015-08-13T23:30:00Z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