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462"/>
      </w:tblGrid>
      <w:tr w:rsidR="00E163B7" w:rsidTr="008C4672">
        <w:tc>
          <w:tcPr>
            <w:tcW w:w="3652" w:type="dxa"/>
            <w:vAlign w:val="center"/>
          </w:tcPr>
          <w:p w:rsidR="00E163B7" w:rsidRDefault="00486BFD" w:rsidP="008C4672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8"/>
              </w:rPr>
            </w:pPr>
            <w:r>
              <w:rPr>
                <w:b w:val="0"/>
                <w:noProof/>
                <w:sz w:val="28"/>
                <w:lang w:val="es-CO" w:eastAsia="es-CO"/>
              </w:rPr>
              <w:drawing>
                <wp:inline distT="0" distB="0" distL="0" distR="0">
                  <wp:extent cx="762000" cy="571500"/>
                  <wp:effectExtent l="0" t="0" r="0" b="0"/>
                  <wp:docPr id="1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163B7">
              <w:rPr>
                <w:b w:val="0"/>
                <w:sz w:val="28"/>
              </w:rPr>
              <w:t>Proyecto Cupi2</w:t>
            </w:r>
          </w:p>
        </w:tc>
        <w:tc>
          <w:tcPr>
            <w:tcW w:w="6462" w:type="dxa"/>
            <w:vAlign w:val="center"/>
          </w:tcPr>
          <w:p w:rsidR="00E163B7" w:rsidRDefault="00E163B7" w:rsidP="00E163B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ISIS-1204 Algorítmica y Programación</w:t>
            </w:r>
            <w:r>
              <w:rPr>
                <w:b w:val="0"/>
                <w:sz w:val="28"/>
              </w:rPr>
              <w:br/>
            </w:r>
            <w:r>
              <w:rPr>
                <w:sz w:val="28"/>
              </w:rPr>
              <w:t>Requerimientos Funcionales</w:t>
            </w:r>
          </w:p>
        </w:tc>
      </w:tr>
      <w:tr w:rsidR="00E163B7" w:rsidTr="008C4672">
        <w:tc>
          <w:tcPr>
            <w:tcW w:w="3652" w:type="dxa"/>
            <w:vAlign w:val="center"/>
          </w:tcPr>
          <w:p w:rsidR="00E163B7" w:rsidRDefault="00E163B7" w:rsidP="008C4672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Ejercicio:</w:t>
            </w:r>
          </w:p>
        </w:tc>
        <w:tc>
          <w:tcPr>
            <w:tcW w:w="6462" w:type="dxa"/>
            <w:vAlign w:val="center"/>
          </w:tcPr>
          <w:p w:rsidR="00E163B7" w:rsidRDefault="00E163B7" w:rsidP="00E163B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n4_sistemaAntecedentes</w:t>
            </w:r>
          </w:p>
        </w:tc>
      </w:tr>
      <w:tr w:rsidR="00E163B7" w:rsidTr="008C4672">
        <w:tc>
          <w:tcPr>
            <w:tcW w:w="3652" w:type="dxa"/>
            <w:vAlign w:val="center"/>
          </w:tcPr>
          <w:p w:rsidR="00E163B7" w:rsidRDefault="00E163B7" w:rsidP="008C4672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Autor:</w:t>
            </w:r>
          </w:p>
        </w:tc>
        <w:tc>
          <w:tcPr>
            <w:tcW w:w="6462" w:type="dxa"/>
            <w:vAlign w:val="center"/>
          </w:tcPr>
          <w:p w:rsidR="00E163B7" w:rsidRDefault="00E163B7" w:rsidP="008C4672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Equipo Cupi2</w:t>
            </w:r>
          </w:p>
        </w:tc>
      </w:tr>
      <w:tr w:rsidR="00E163B7" w:rsidTr="008C4672">
        <w:tc>
          <w:tcPr>
            <w:tcW w:w="3652" w:type="dxa"/>
            <w:vAlign w:val="center"/>
          </w:tcPr>
          <w:p w:rsidR="00E163B7" w:rsidRDefault="00E163B7" w:rsidP="008C4672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Fecha:</w:t>
            </w:r>
          </w:p>
        </w:tc>
        <w:tc>
          <w:tcPr>
            <w:tcW w:w="6462" w:type="dxa"/>
            <w:vAlign w:val="center"/>
          </w:tcPr>
          <w:p w:rsidR="00E163B7" w:rsidRDefault="00E163B7" w:rsidP="008C4672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Septiembre 2015</w:t>
            </w:r>
          </w:p>
        </w:tc>
      </w:tr>
    </w:tbl>
    <w:p w:rsidR="00C24255" w:rsidRDefault="00C24255" w:rsidP="00C24255">
      <w:pPr>
        <w:pStyle w:val="TituloPrincipla"/>
        <w:ind w:left="1416" w:firstLine="708"/>
        <w:jc w:val="left"/>
        <w:rPr>
          <w:sz w:val="32"/>
          <w:szCs w:val="32"/>
        </w:rPr>
      </w:pPr>
    </w:p>
    <w:p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562AC" w:rsidRPr="00CB6304" w:rsidTr="00921DB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921DB6" w:rsidRDefault="00A025E0" w:rsidP="00921DB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562AC" w:rsidRPr="00E163B7" w:rsidRDefault="00B811AE" w:rsidP="00E163B7">
            <w:pPr>
              <w:autoSpaceDE w:val="0"/>
              <w:autoSpaceDN w:val="0"/>
              <w:adjustRightInd w:val="0"/>
              <w:spacing w:after="200" w:line="276" w:lineRule="auto"/>
              <w:rPr>
                <w:u w:val="single"/>
                <w:lang w:val="es-CO" w:eastAsia="es-CO"/>
              </w:rPr>
            </w:pPr>
            <w:r w:rsidRPr="00E163B7">
              <w:rPr>
                <w:lang w:val="es-CO" w:eastAsia="es-CO"/>
              </w:rPr>
              <w:t xml:space="preserve">R1. </w:t>
            </w:r>
            <w:r w:rsidR="004B691F" w:rsidRPr="00E163B7">
              <w:rPr>
                <w:lang w:val="es-CO" w:eastAsia="es-CO"/>
              </w:rPr>
              <w:t xml:space="preserve">Agregar </w:t>
            </w:r>
            <w:r w:rsidR="00E163B7" w:rsidRPr="00E163B7">
              <w:rPr>
                <w:lang w:val="es-CO" w:eastAsia="es-CO"/>
              </w:rPr>
              <w:t>procesado.</w:t>
            </w:r>
          </w:p>
        </w:tc>
      </w:tr>
      <w:tr w:rsidR="00A562AC" w:rsidRPr="00921DB6" w:rsidTr="00921DB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921DB6" w:rsidRDefault="00A025E0" w:rsidP="00921DB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562AC" w:rsidRPr="007F4B49" w:rsidRDefault="004B691F" w:rsidP="007F4B49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u w:val="single"/>
              </w:rPr>
            </w:pPr>
            <w:r w:rsidRPr="00E163B7">
              <w:rPr>
                <w:b w:val="0"/>
                <w:sz w:val="20"/>
                <w:szCs w:val="20"/>
              </w:rPr>
              <w:t xml:space="preserve">Agrega un nuevo </w:t>
            </w:r>
            <w:r w:rsidR="00E163B7" w:rsidRPr="00E163B7">
              <w:rPr>
                <w:b w:val="0"/>
                <w:sz w:val="20"/>
                <w:szCs w:val="20"/>
              </w:rPr>
              <w:t>procesado</w:t>
            </w:r>
            <w:r w:rsidRPr="00E163B7">
              <w:rPr>
                <w:b w:val="0"/>
                <w:sz w:val="20"/>
                <w:szCs w:val="20"/>
              </w:rPr>
              <w:t xml:space="preserve"> al sistema con un antecedente. </w:t>
            </w:r>
          </w:p>
        </w:tc>
      </w:tr>
      <w:tr w:rsidR="00CB6304" w:rsidRPr="00921DB6" w:rsidTr="00921DB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B6304" w:rsidRPr="00921DB6" w:rsidRDefault="00A025E0" w:rsidP="00921DB6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A5ADC" w:rsidRPr="00921DB6" w:rsidTr="00921DB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A5ADC" w:rsidRPr="00E163B7" w:rsidRDefault="004B691F" w:rsidP="00E163B7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E163B7">
              <w:rPr>
                <w:b w:val="0"/>
                <w:sz w:val="20"/>
                <w:szCs w:val="20"/>
              </w:rPr>
              <w:t xml:space="preserve">Nombre del </w:t>
            </w:r>
            <w:r w:rsidR="00E163B7" w:rsidRPr="00E163B7">
              <w:rPr>
                <w:b w:val="0"/>
                <w:sz w:val="20"/>
                <w:szCs w:val="20"/>
              </w:rPr>
              <w:t>procesado.</w:t>
            </w:r>
          </w:p>
        </w:tc>
      </w:tr>
      <w:tr w:rsidR="004A5ADC" w:rsidRPr="00921DB6" w:rsidTr="00921DB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A5ADC" w:rsidRPr="00E163B7" w:rsidRDefault="004B691F" w:rsidP="00E163B7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E163B7">
              <w:rPr>
                <w:b w:val="0"/>
                <w:sz w:val="20"/>
                <w:szCs w:val="20"/>
              </w:rPr>
              <w:t xml:space="preserve">Apellido del </w:t>
            </w:r>
            <w:r w:rsidR="00E163B7" w:rsidRPr="00E163B7">
              <w:rPr>
                <w:b w:val="0"/>
                <w:sz w:val="20"/>
                <w:szCs w:val="20"/>
              </w:rPr>
              <w:t>procesado.</w:t>
            </w:r>
          </w:p>
        </w:tc>
      </w:tr>
      <w:tr w:rsidR="00B811AE" w:rsidRPr="00CB6304" w:rsidTr="00921DB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811AE" w:rsidRPr="00E163B7" w:rsidRDefault="00E163B7" w:rsidP="00E163B7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E163B7">
              <w:rPr>
                <w:b w:val="0"/>
                <w:sz w:val="20"/>
                <w:szCs w:val="20"/>
                <w:lang w:val="es-CO" w:eastAsia="es-CO"/>
              </w:rPr>
              <w:t>Número de identificación</w:t>
            </w:r>
            <w:r w:rsidR="004B691F" w:rsidRPr="00E163B7">
              <w:rPr>
                <w:b w:val="0"/>
                <w:sz w:val="20"/>
                <w:szCs w:val="20"/>
                <w:lang w:val="es-CO" w:eastAsia="es-CO"/>
              </w:rPr>
              <w:t xml:space="preserve"> del </w:t>
            </w:r>
            <w:r w:rsidRPr="00E163B7">
              <w:rPr>
                <w:b w:val="0"/>
                <w:sz w:val="20"/>
                <w:szCs w:val="20"/>
                <w:lang w:val="es-CO" w:eastAsia="es-CO"/>
              </w:rPr>
              <w:t>procesado.</w:t>
            </w:r>
          </w:p>
        </w:tc>
      </w:tr>
      <w:tr w:rsidR="00E163B7" w:rsidRPr="00CB6304" w:rsidTr="00921DB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163B7" w:rsidRPr="00E163B7" w:rsidRDefault="00E163B7" w:rsidP="00921DB6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 w:rsidRPr="00E163B7">
              <w:rPr>
                <w:b w:val="0"/>
                <w:sz w:val="20"/>
                <w:szCs w:val="20"/>
                <w:lang w:val="es-CO" w:eastAsia="es-CO"/>
              </w:rPr>
              <w:t>Edad del procesado.</w:t>
            </w:r>
          </w:p>
        </w:tc>
      </w:tr>
      <w:tr w:rsidR="004B691F" w:rsidRPr="00CB6304" w:rsidTr="00921DB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B691F" w:rsidRPr="00E163B7" w:rsidRDefault="004B691F" w:rsidP="00E163B7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u w:val="single"/>
                <w:lang w:val="es-CO" w:eastAsia="es-CO"/>
              </w:rPr>
            </w:pPr>
            <w:r w:rsidRPr="00E163B7">
              <w:rPr>
                <w:b w:val="0"/>
                <w:sz w:val="20"/>
                <w:szCs w:val="20"/>
                <w:lang w:val="es-CO" w:eastAsia="es-CO"/>
              </w:rPr>
              <w:t xml:space="preserve">Sexo del </w:t>
            </w:r>
            <w:r w:rsidR="00E163B7" w:rsidRPr="00E163B7">
              <w:rPr>
                <w:b w:val="0"/>
                <w:sz w:val="20"/>
                <w:szCs w:val="20"/>
                <w:lang w:val="es-CO" w:eastAsia="es-CO"/>
              </w:rPr>
              <w:t>procesado (Femenino o masculino).</w:t>
            </w:r>
          </w:p>
        </w:tc>
      </w:tr>
      <w:tr w:rsidR="004B691F" w:rsidRPr="00CB6304" w:rsidTr="00921DB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B691F" w:rsidRPr="00E163B7" w:rsidRDefault="00E163B7" w:rsidP="00921DB6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 w:rsidRPr="00E163B7">
              <w:rPr>
                <w:b w:val="0"/>
                <w:sz w:val="20"/>
                <w:szCs w:val="20"/>
                <w:lang w:val="es-CO" w:eastAsia="es-CO"/>
              </w:rPr>
              <w:t>Identificador del antecedente.</w:t>
            </w:r>
          </w:p>
        </w:tc>
      </w:tr>
      <w:tr w:rsidR="00E163B7" w:rsidRPr="00CB6304" w:rsidTr="00921DB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163B7" w:rsidRPr="00E163B7" w:rsidRDefault="00E163B7" w:rsidP="00921DB6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 w:rsidRPr="00E163B7">
              <w:rPr>
                <w:b w:val="0"/>
                <w:sz w:val="20"/>
                <w:szCs w:val="20"/>
                <w:lang w:val="es-CO" w:eastAsia="es-CO"/>
              </w:rPr>
              <w:t>Tipo del antecedente.</w:t>
            </w:r>
          </w:p>
        </w:tc>
      </w:tr>
      <w:tr w:rsidR="004B691F" w:rsidRPr="00CB6304" w:rsidTr="00921DB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B691F" w:rsidRPr="00E163B7" w:rsidRDefault="004B691F" w:rsidP="00921DB6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u w:val="single"/>
                <w:lang w:val="es-CO" w:eastAsia="es-CO"/>
              </w:rPr>
            </w:pPr>
            <w:r w:rsidRPr="00E163B7">
              <w:rPr>
                <w:b w:val="0"/>
                <w:sz w:val="20"/>
                <w:szCs w:val="20"/>
                <w:lang w:val="es-CO" w:eastAsia="es-CO"/>
              </w:rPr>
              <w:t>Descripción del antecedente</w:t>
            </w:r>
            <w:r w:rsidR="00E163B7" w:rsidRPr="00E163B7">
              <w:rPr>
                <w:b w:val="0"/>
                <w:sz w:val="20"/>
                <w:szCs w:val="20"/>
                <w:lang w:val="es-CO" w:eastAsia="es-CO"/>
              </w:rPr>
              <w:t>.</w:t>
            </w:r>
          </w:p>
        </w:tc>
      </w:tr>
      <w:tr w:rsidR="00A562AC" w:rsidRPr="00921DB6" w:rsidTr="00921DB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562AC" w:rsidRPr="00E163B7" w:rsidRDefault="007900EE" w:rsidP="00921DB6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163B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A5ADC" w:rsidRPr="00C96E44" w:rsidTr="007A5F62">
        <w:trPr>
          <w:jc w:val="center"/>
        </w:trPr>
        <w:tc>
          <w:tcPr>
            <w:tcW w:w="10301" w:type="dxa"/>
            <w:gridSpan w:val="2"/>
          </w:tcPr>
          <w:p w:rsidR="004A5ADC" w:rsidRPr="00E163B7" w:rsidRDefault="00CA0F6B" w:rsidP="007A5F62">
            <w:pPr>
              <w:pStyle w:val="TituloPrincipla"/>
              <w:tabs>
                <w:tab w:val="left" w:pos="6030"/>
              </w:tabs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Se agrega</w:t>
            </w:r>
            <w:r w:rsidR="004B691F" w:rsidRPr="00E163B7">
              <w:rPr>
                <w:b w:val="0"/>
                <w:sz w:val="20"/>
                <w:szCs w:val="20"/>
                <w:lang w:val="es-CO" w:eastAsia="es-CO"/>
              </w:rPr>
              <w:t xml:space="preserve"> el nuevo </w:t>
            </w:r>
            <w:r w:rsidR="007A5F62">
              <w:rPr>
                <w:b w:val="0"/>
                <w:sz w:val="20"/>
                <w:szCs w:val="20"/>
                <w:lang w:val="es-CO" w:eastAsia="es-CO"/>
              </w:rPr>
              <w:t>procesado</w:t>
            </w:r>
            <w:r w:rsidR="004B691F" w:rsidRPr="00E163B7">
              <w:rPr>
                <w:b w:val="0"/>
                <w:sz w:val="20"/>
                <w:szCs w:val="20"/>
                <w:lang w:val="es-CO" w:eastAsia="es-CO"/>
              </w:rPr>
              <w:t xml:space="preserve"> con su antecedente al sistema.</w:t>
            </w:r>
            <w:r w:rsidR="007A5F62">
              <w:rPr>
                <w:b w:val="0"/>
                <w:sz w:val="20"/>
                <w:szCs w:val="20"/>
                <w:lang w:val="es-CO" w:eastAsia="es-CO"/>
              </w:rPr>
              <w:tab/>
            </w:r>
          </w:p>
        </w:tc>
      </w:tr>
      <w:tr w:rsidR="007A5F62" w:rsidRPr="00C96E44" w:rsidTr="007A5F62">
        <w:trPr>
          <w:jc w:val="center"/>
        </w:trPr>
        <w:tc>
          <w:tcPr>
            <w:tcW w:w="10301" w:type="dxa"/>
            <w:gridSpan w:val="2"/>
          </w:tcPr>
          <w:p w:rsidR="007A5F62" w:rsidRPr="00E163B7" w:rsidRDefault="007A5F62" w:rsidP="00B54A03">
            <w:pPr>
              <w:pStyle w:val="TituloPrincipla"/>
              <w:tabs>
                <w:tab w:val="left" w:pos="6030"/>
              </w:tabs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 xml:space="preserve">En caso de que ya exista un procesado con el número de identificación dado, </w:t>
            </w:r>
            <w:r w:rsidR="006302E5">
              <w:rPr>
                <w:b w:val="0"/>
                <w:sz w:val="20"/>
                <w:szCs w:val="20"/>
                <w:lang w:val="es-CO" w:eastAsia="es-CO"/>
              </w:rPr>
              <w:t xml:space="preserve">no se </w:t>
            </w:r>
            <w:r w:rsidR="00B54A03">
              <w:rPr>
                <w:b w:val="0"/>
                <w:sz w:val="20"/>
                <w:szCs w:val="20"/>
                <w:lang w:val="es-CO" w:eastAsia="es-CO"/>
              </w:rPr>
              <w:t>agrega</w:t>
            </w:r>
            <w:r w:rsidR="006302E5">
              <w:rPr>
                <w:b w:val="0"/>
                <w:sz w:val="20"/>
                <w:szCs w:val="20"/>
                <w:lang w:val="es-CO" w:eastAsia="es-CO"/>
              </w:rPr>
              <w:t xml:space="preserve"> el procesado y se muestra al usuario un mensaje </w:t>
            </w:r>
            <w:r w:rsidR="00CA0F6B">
              <w:rPr>
                <w:b w:val="0"/>
                <w:sz w:val="20"/>
                <w:szCs w:val="20"/>
                <w:lang w:val="es-CO" w:eastAsia="es-CO"/>
              </w:rPr>
              <w:t>de error</w:t>
            </w:r>
            <w:r w:rsidR="006302E5">
              <w:rPr>
                <w:b w:val="0"/>
                <w:sz w:val="20"/>
                <w:szCs w:val="20"/>
                <w:lang w:val="es-CO" w:eastAsia="es-CO"/>
              </w:rPr>
              <w:t>.</w:t>
            </w:r>
          </w:p>
        </w:tc>
      </w:tr>
      <w:tr w:rsidR="005A7328" w:rsidRPr="00C96E44" w:rsidTr="007A5F62">
        <w:trPr>
          <w:jc w:val="center"/>
        </w:trPr>
        <w:tc>
          <w:tcPr>
            <w:tcW w:w="10301" w:type="dxa"/>
            <w:gridSpan w:val="2"/>
          </w:tcPr>
          <w:p w:rsidR="005A7328" w:rsidRDefault="005A7328" w:rsidP="00B54A03">
            <w:pPr>
              <w:pStyle w:val="TituloPrincipla"/>
              <w:tabs>
                <w:tab w:val="left" w:pos="6030"/>
              </w:tabs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En caso de que se agregue un antecedente con un identificador que ya existe en el sistema, no se agrega el procesado y se muestra al usuario un mensaje de error.</w:t>
            </w:r>
          </w:p>
        </w:tc>
      </w:tr>
    </w:tbl>
    <w:p w:rsidR="005C459A" w:rsidRDefault="005C459A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B691F" w:rsidRPr="00CB6304" w:rsidTr="008E405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B691F" w:rsidRPr="00921DB6" w:rsidRDefault="004B691F" w:rsidP="008E405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4B691F" w:rsidRPr="00E163B7" w:rsidRDefault="004B691F" w:rsidP="00E163B7">
            <w:pPr>
              <w:autoSpaceDE w:val="0"/>
              <w:autoSpaceDN w:val="0"/>
              <w:adjustRightInd w:val="0"/>
              <w:spacing w:after="200" w:line="276" w:lineRule="auto"/>
              <w:rPr>
                <w:lang w:val="es-CO" w:eastAsia="es-CO"/>
              </w:rPr>
            </w:pPr>
            <w:r w:rsidRPr="00E163B7">
              <w:rPr>
                <w:lang w:val="es-CO" w:eastAsia="es-CO"/>
              </w:rPr>
              <w:t xml:space="preserve">R2. Eliminar </w:t>
            </w:r>
            <w:r w:rsidR="00E163B7">
              <w:rPr>
                <w:lang w:val="es-CO" w:eastAsia="es-CO"/>
              </w:rPr>
              <w:t>procesado.</w:t>
            </w:r>
          </w:p>
        </w:tc>
      </w:tr>
      <w:tr w:rsidR="004B691F" w:rsidRPr="00921DB6" w:rsidTr="008E405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B691F" w:rsidRPr="00921DB6" w:rsidRDefault="004B691F" w:rsidP="008E405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4B691F" w:rsidRPr="00E163B7" w:rsidRDefault="004B691F" w:rsidP="00E163B7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E163B7">
              <w:rPr>
                <w:b w:val="0"/>
                <w:sz w:val="20"/>
                <w:szCs w:val="20"/>
              </w:rPr>
              <w:t xml:space="preserve">Se elimina un </w:t>
            </w:r>
            <w:r w:rsidR="00E163B7">
              <w:rPr>
                <w:b w:val="0"/>
                <w:sz w:val="20"/>
                <w:szCs w:val="20"/>
              </w:rPr>
              <w:t>procesado con número de identificación dado junto a</w:t>
            </w:r>
            <w:r w:rsidRPr="00E163B7">
              <w:rPr>
                <w:b w:val="0"/>
                <w:sz w:val="20"/>
                <w:szCs w:val="20"/>
              </w:rPr>
              <w:t xml:space="preserve"> to</w:t>
            </w:r>
            <w:r w:rsidR="00E163B7">
              <w:rPr>
                <w:b w:val="0"/>
                <w:sz w:val="20"/>
                <w:szCs w:val="20"/>
              </w:rPr>
              <w:t>dos sus antecedentes del sistema</w:t>
            </w:r>
            <w:r w:rsidRPr="00E163B7">
              <w:rPr>
                <w:b w:val="0"/>
                <w:sz w:val="20"/>
                <w:szCs w:val="20"/>
              </w:rPr>
              <w:t xml:space="preserve">.  </w:t>
            </w:r>
          </w:p>
        </w:tc>
      </w:tr>
      <w:tr w:rsidR="004B691F" w:rsidRPr="00921DB6" w:rsidTr="008E405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B691F" w:rsidRPr="00921DB6" w:rsidRDefault="004B691F" w:rsidP="008E405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B691F" w:rsidRPr="00921DB6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B691F" w:rsidRPr="00E163B7" w:rsidRDefault="00E163B7" w:rsidP="008E405F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>Número de identificación del procesado.</w:t>
            </w:r>
          </w:p>
        </w:tc>
      </w:tr>
      <w:tr w:rsidR="004B691F" w:rsidRPr="00921DB6" w:rsidTr="008E405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B691F" w:rsidRPr="00921DB6" w:rsidRDefault="004B691F" w:rsidP="008E405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B691F" w:rsidRPr="00C96E44" w:rsidTr="006302E5">
        <w:trPr>
          <w:jc w:val="center"/>
        </w:trPr>
        <w:tc>
          <w:tcPr>
            <w:tcW w:w="10301" w:type="dxa"/>
            <w:gridSpan w:val="2"/>
          </w:tcPr>
          <w:p w:rsidR="004B691F" w:rsidRPr="00E163B7" w:rsidRDefault="00CA0F6B" w:rsidP="00E163B7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Se elimina</w:t>
            </w:r>
            <w:r w:rsidR="004B691F" w:rsidRPr="00E163B7">
              <w:rPr>
                <w:b w:val="0"/>
                <w:sz w:val="20"/>
                <w:szCs w:val="20"/>
                <w:lang w:val="es-CO" w:eastAsia="es-CO"/>
              </w:rPr>
              <w:t xml:space="preserve"> </w:t>
            </w:r>
            <w:r w:rsidR="00E163B7">
              <w:rPr>
                <w:b w:val="0"/>
                <w:sz w:val="20"/>
                <w:szCs w:val="20"/>
                <w:lang w:val="es-CO" w:eastAsia="es-CO"/>
              </w:rPr>
              <w:t>el procesado junto a sus antecedentes del sistema.</w:t>
            </w:r>
          </w:p>
        </w:tc>
      </w:tr>
      <w:tr w:rsidR="006302E5" w:rsidRPr="00C96E44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302E5" w:rsidRPr="00E163B7" w:rsidRDefault="006302E5" w:rsidP="00CA0F6B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 xml:space="preserve">En caso de tratar de eliminar un procesado cuyo número de identificación no se encuentra en el sistema, se muestra al usuario un mensaje </w:t>
            </w:r>
            <w:r w:rsidR="00CA0F6B">
              <w:rPr>
                <w:b w:val="0"/>
                <w:sz w:val="20"/>
                <w:szCs w:val="20"/>
                <w:lang w:val="es-CO" w:eastAsia="es-CO"/>
              </w:rPr>
              <w:t>de error</w:t>
            </w:r>
            <w:r>
              <w:rPr>
                <w:b w:val="0"/>
                <w:sz w:val="20"/>
                <w:szCs w:val="20"/>
                <w:lang w:val="es-CO" w:eastAsia="es-CO"/>
              </w:rPr>
              <w:t>.</w:t>
            </w:r>
          </w:p>
        </w:tc>
      </w:tr>
    </w:tbl>
    <w:p w:rsidR="00AF3EB3" w:rsidRDefault="00AF3EB3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302E5" w:rsidRPr="00CB6304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302E5" w:rsidRPr="00921DB6" w:rsidRDefault="006302E5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6302E5" w:rsidRPr="006302E5" w:rsidRDefault="006302E5" w:rsidP="006302E5">
            <w:pPr>
              <w:autoSpaceDE w:val="0"/>
              <w:autoSpaceDN w:val="0"/>
              <w:adjustRightInd w:val="0"/>
              <w:spacing w:after="200" w:line="276" w:lineRule="auto"/>
              <w:rPr>
                <w:lang w:val="es-CO" w:eastAsia="es-CO"/>
              </w:rPr>
            </w:pPr>
            <w:r w:rsidRPr="006302E5">
              <w:rPr>
                <w:lang w:val="es-CO" w:eastAsia="es-CO"/>
              </w:rPr>
              <w:t>R</w:t>
            </w:r>
            <w:r>
              <w:rPr>
                <w:lang w:val="es-CO" w:eastAsia="es-CO"/>
              </w:rPr>
              <w:t>3</w:t>
            </w:r>
            <w:r w:rsidRPr="006302E5">
              <w:rPr>
                <w:lang w:val="es-CO" w:eastAsia="es-CO"/>
              </w:rPr>
              <w:t xml:space="preserve">. Buscar </w:t>
            </w:r>
            <w:r>
              <w:rPr>
                <w:lang w:val="es-CO" w:eastAsia="es-CO"/>
              </w:rPr>
              <w:t>procesado.</w:t>
            </w:r>
          </w:p>
        </w:tc>
      </w:tr>
      <w:tr w:rsidR="006302E5" w:rsidRPr="00921DB6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302E5" w:rsidRPr="00921DB6" w:rsidRDefault="006302E5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302E5" w:rsidRPr="00921DB6" w:rsidRDefault="006302E5" w:rsidP="006302E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6302E5">
              <w:rPr>
                <w:b w:val="0"/>
                <w:sz w:val="20"/>
                <w:szCs w:val="20"/>
              </w:rPr>
              <w:t xml:space="preserve">Busca un </w:t>
            </w:r>
            <w:r>
              <w:rPr>
                <w:b w:val="0"/>
                <w:sz w:val="20"/>
                <w:szCs w:val="20"/>
              </w:rPr>
              <w:t>procesado con número de identificación dado.</w:t>
            </w:r>
          </w:p>
        </w:tc>
      </w:tr>
      <w:tr w:rsidR="006302E5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302E5" w:rsidRPr="00921DB6" w:rsidRDefault="006302E5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302E5" w:rsidRPr="00CB6304" w:rsidTr="008C467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302E5" w:rsidRPr="006302E5" w:rsidRDefault="006302E5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Número de identificación del procesado.</w:t>
            </w:r>
          </w:p>
        </w:tc>
      </w:tr>
      <w:tr w:rsidR="006302E5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302E5" w:rsidRPr="00921DB6" w:rsidRDefault="006302E5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302E5" w:rsidRPr="00C96E44" w:rsidTr="006302E5">
        <w:trPr>
          <w:jc w:val="center"/>
        </w:trPr>
        <w:tc>
          <w:tcPr>
            <w:tcW w:w="10301" w:type="dxa"/>
            <w:gridSpan w:val="2"/>
          </w:tcPr>
          <w:p w:rsidR="006302E5" w:rsidRPr="006302E5" w:rsidRDefault="006302E5" w:rsidP="006302E5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302E5">
              <w:rPr>
                <w:b w:val="0"/>
                <w:sz w:val="20"/>
                <w:szCs w:val="20"/>
                <w:lang w:val="es-CO" w:eastAsia="es-CO"/>
              </w:rPr>
              <w:t xml:space="preserve">Busca el </w:t>
            </w:r>
            <w:r>
              <w:rPr>
                <w:b w:val="0"/>
                <w:sz w:val="20"/>
                <w:szCs w:val="20"/>
                <w:lang w:val="es-CO" w:eastAsia="es-CO"/>
              </w:rPr>
              <w:t>procesado en el sistema. Si lo encuentra, entonces muestra su información personal y la de sus antecedentes.</w:t>
            </w:r>
          </w:p>
        </w:tc>
      </w:tr>
      <w:tr w:rsidR="006302E5" w:rsidRPr="00C96E44" w:rsidTr="008C467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302E5" w:rsidRPr="006302E5" w:rsidRDefault="006302E5" w:rsidP="00CA0F6B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 xml:space="preserve">En caso de que el procesado con número de identificación dado no exista, entonces se muestra al usuario un mensaje </w:t>
            </w:r>
            <w:r w:rsidR="00CA0F6B">
              <w:rPr>
                <w:b w:val="0"/>
                <w:sz w:val="20"/>
                <w:szCs w:val="20"/>
                <w:lang w:val="es-CO" w:eastAsia="es-CO"/>
              </w:rPr>
              <w:t>de error</w:t>
            </w:r>
            <w:r>
              <w:rPr>
                <w:b w:val="0"/>
                <w:sz w:val="20"/>
                <w:szCs w:val="20"/>
                <w:lang w:val="es-CO" w:eastAsia="es-CO"/>
              </w:rPr>
              <w:t>.</w:t>
            </w:r>
          </w:p>
        </w:tc>
      </w:tr>
    </w:tbl>
    <w:p w:rsidR="004B691F" w:rsidRDefault="004B691F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302E5" w:rsidRPr="00CB6304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302E5" w:rsidRPr="00921DB6" w:rsidRDefault="006302E5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302E5" w:rsidRPr="007A5F62" w:rsidRDefault="006302E5" w:rsidP="006302E5">
            <w:pPr>
              <w:autoSpaceDE w:val="0"/>
              <w:autoSpaceDN w:val="0"/>
              <w:adjustRightInd w:val="0"/>
              <w:spacing w:after="200" w:line="276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R4</w:t>
            </w:r>
            <w:r w:rsidRPr="007A5F62">
              <w:rPr>
                <w:lang w:val="es-CO" w:eastAsia="es-CO"/>
              </w:rPr>
              <w:t xml:space="preserve">. </w:t>
            </w:r>
            <w:r>
              <w:rPr>
                <w:lang w:val="es-CO" w:eastAsia="es-CO"/>
              </w:rPr>
              <w:t>Navegar por la lista de procesados.</w:t>
            </w:r>
          </w:p>
        </w:tc>
      </w:tr>
      <w:tr w:rsidR="006302E5" w:rsidRPr="00921DB6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302E5" w:rsidRPr="00921DB6" w:rsidRDefault="006302E5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302E5" w:rsidRPr="006302E5" w:rsidRDefault="006302E5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visualiza el siguiente o el anterior procesado en la lista.</w:t>
            </w:r>
          </w:p>
        </w:tc>
      </w:tr>
      <w:tr w:rsidR="006302E5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302E5" w:rsidRPr="00921DB6" w:rsidRDefault="006302E5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302E5" w:rsidRPr="00CB6304" w:rsidTr="008C467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302E5" w:rsidRPr="006302E5" w:rsidRDefault="006302E5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Ninguna.</w:t>
            </w:r>
          </w:p>
        </w:tc>
      </w:tr>
      <w:tr w:rsidR="006302E5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302E5" w:rsidRPr="00921DB6" w:rsidRDefault="006302E5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302E5" w:rsidRPr="00C96E44" w:rsidTr="00156D11">
        <w:trPr>
          <w:jc w:val="center"/>
        </w:trPr>
        <w:tc>
          <w:tcPr>
            <w:tcW w:w="10301" w:type="dxa"/>
            <w:gridSpan w:val="2"/>
          </w:tcPr>
          <w:p w:rsidR="006302E5" w:rsidRPr="006302E5" w:rsidRDefault="00156D11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Se muestra el siguiente o el anterior procesado de la lista.</w:t>
            </w:r>
          </w:p>
        </w:tc>
      </w:tr>
      <w:tr w:rsidR="00156D11" w:rsidRPr="00C96E44" w:rsidTr="00156D11">
        <w:trPr>
          <w:jc w:val="center"/>
        </w:trPr>
        <w:tc>
          <w:tcPr>
            <w:tcW w:w="10301" w:type="dxa"/>
            <w:gridSpan w:val="2"/>
          </w:tcPr>
          <w:p w:rsidR="00156D11" w:rsidRDefault="00156D11" w:rsidP="00CA0F6B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 xml:space="preserve">Si no hay procesados en el sistema, se muestra al usuario un mensaje </w:t>
            </w:r>
            <w:r w:rsidR="00CA0F6B">
              <w:rPr>
                <w:b w:val="0"/>
                <w:sz w:val="20"/>
                <w:szCs w:val="20"/>
                <w:lang w:val="es-CO" w:eastAsia="es-CO"/>
              </w:rPr>
              <w:t>de error</w:t>
            </w:r>
            <w:r>
              <w:rPr>
                <w:b w:val="0"/>
                <w:sz w:val="20"/>
                <w:szCs w:val="20"/>
                <w:lang w:val="es-CO" w:eastAsia="es-CO"/>
              </w:rPr>
              <w:t>.</w:t>
            </w:r>
          </w:p>
        </w:tc>
      </w:tr>
      <w:tr w:rsidR="00156D11" w:rsidRPr="00C96E44" w:rsidTr="00156D11">
        <w:trPr>
          <w:jc w:val="center"/>
        </w:trPr>
        <w:tc>
          <w:tcPr>
            <w:tcW w:w="10301" w:type="dxa"/>
            <w:gridSpan w:val="2"/>
          </w:tcPr>
          <w:p w:rsidR="00156D11" w:rsidRDefault="00156D11" w:rsidP="00156D11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En caso de estar en el primer procesado de la lista, y se quiere visualizar el procesado anterior, se muestra al usuario un mensaje anunciando que se encuentra en el primer procesado de la lista.</w:t>
            </w:r>
          </w:p>
        </w:tc>
      </w:tr>
      <w:tr w:rsidR="00156D11" w:rsidRPr="00C96E44" w:rsidTr="008C467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56D11" w:rsidRDefault="00156D11" w:rsidP="00156D11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En caso de estar en el último procesado de la lista, y se quiere visualizar el siguiente procesado, se muestra al usuario un mensaje anunciado que se encuentra en el último procesado de la lista.</w:t>
            </w:r>
          </w:p>
        </w:tc>
      </w:tr>
    </w:tbl>
    <w:p w:rsidR="006302E5" w:rsidRDefault="006302E5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A4341" w:rsidRPr="00CB6304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A4341" w:rsidRPr="00921DB6" w:rsidRDefault="005A4341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5A4341" w:rsidRPr="00926767" w:rsidRDefault="005A4341" w:rsidP="005A4341">
            <w:pPr>
              <w:autoSpaceDE w:val="0"/>
              <w:autoSpaceDN w:val="0"/>
              <w:adjustRightInd w:val="0"/>
              <w:spacing w:after="200" w:line="276" w:lineRule="auto"/>
              <w:rPr>
                <w:lang w:val="es-CO" w:eastAsia="es-CO"/>
              </w:rPr>
            </w:pPr>
            <w:r w:rsidRPr="00926767">
              <w:rPr>
                <w:lang w:val="es-CO" w:eastAsia="es-CO"/>
              </w:rPr>
              <w:t>R</w:t>
            </w:r>
            <w:r>
              <w:rPr>
                <w:lang w:val="es-CO" w:eastAsia="es-CO"/>
              </w:rPr>
              <w:t>5</w:t>
            </w:r>
            <w:r w:rsidRPr="00926767">
              <w:rPr>
                <w:lang w:val="es-CO" w:eastAsia="es-CO"/>
              </w:rPr>
              <w:t xml:space="preserve">. </w:t>
            </w:r>
            <w:r>
              <w:rPr>
                <w:lang w:val="es-CO" w:eastAsia="es-CO"/>
              </w:rPr>
              <w:t>Visualizar la información de un procesado.</w:t>
            </w:r>
          </w:p>
        </w:tc>
      </w:tr>
      <w:tr w:rsidR="005A4341" w:rsidRPr="00921DB6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A4341" w:rsidRPr="00921DB6" w:rsidRDefault="005A4341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A4341" w:rsidRPr="00926767" w:rsidRDefault="005A4341" w:rsidP="00C72D1A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Visualiza la información de un procesado </w:t>
            </w:r>
            <w:r w:rsidR="00C72D1A">
              <w:rPr>
                <w:b w:val="0"/>
                <w:sz w:val="20"/>
                <w:szCs w:val="20"/>
              </w:rPr>
              <w:t>dado</w:t>
            </w:r>
            <w:r>
              <w:rPr>
                <w:b w:val="0"/>
                <w:sz w:val="20"/>
                <w:szCs w:val="20"/>
              </w:rPr>
              <w:t>. Esta información incluye su nombre, apellido, número de identificación, edad y los años de condena por todos sus antecedentes.</w:t>
            </w:r>
          </w:p>
        </w:tc>
      </w:tr>
      <w:tr w:rsidR="005A4341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A4341" w:rsidRPr="00921DB6" w:rsidRDefault="005A4341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A4341" w:rsidRPr="00CB6304" w:rsidTr="008C467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A4341" w:rsidRPr="00926767" w:rsidRDefault="00C72D1A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Número de identificación del procesado.</w:t>
            </w:r>
          </w:p>
        </w:tc>
      </w:tr>
      <w:tr w:rsidR="005A4341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A4341" w:rsidRPr="00921DB6" w:rsidRDefault="005A4341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A4341" w:rsidRPr="00C96E44" w:rsidTr="008C4672">
        <w:trPr>
          <w:jc w:val="center"/>
        </w:trPr>
        <w:tc>
          <w:tcPr>
            <w:tcW w:w="10301" w:type="dxa"/>
            <w:gridSpan w:val="2"/>
          </w:tcPr>
          <w:p w:rsidR="005A4341" w:rsidRPr="00926767" w:rsidRDefault="005A4341" w:rsidP="00C72D1A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926767">
              <w:rPr>
                <w:b w:val="0"/>
                <w:sz w:val="20"/>
                <w:szCs w:val="20"/>
                <w:lang w:val="es-CO" w:eastAsia="es-CO"/>
              </w:rPr>
              <w:t xml:space="preserve">Se </w:t>
            </w:r>
            <w:r>
              <w:rPr>
                <w:b w:val="0"/>
                <w:sz w:val="20"/>
                <w:szCs w:val="20"/>
                <w:lang w:val="es-CO" w:eastAsia="es-CO"/>
              </w:rPr>
              <w:t>visualizó la información del procesado.</w:t>
            </w:r>
          </w:p>
        </w:tc>
      </w:tr>
    </w:tbl>
    <w:p w:rsidR="005A4341" w:rsidRDefault="005A4341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B691F" w:rsidRPr="00CB6304" w:rsidTr="008E405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B691F" w:rsidRPr="00921DB6" w:rsidRDefault="004B691F" w:rsidP="008E405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4B691F" w:rsidRPr="00926767" w:rsidRDefault="00926767" w:rsidP="004B691F">
            <w:pPr>
              <w:autoSpaceDE w:val="0"/>
              <w:autoSpaceDN w:val="0"/>
              <w:adjustRightInd w:val="0"/>
              <w:spacing w:after="200" w:line="276" w:lineRule="auto"/>
              <w:rPr>
                <w:lang w:val="es-CO" w:eastAsia="es-CO"/>
              </w:rPr>
            </w:pPr>
            <w:r>
              <w:rPr>
                <w:lang w:val="es-CO" w:eastAsia="es-CO"/>
              </w:rPr>
              <w:t>R</w:t>
            </w:r>
            <w:r w:rsidR="0043162D">
              <w:rPr>
                <w:lang w:val="es-CO" w:eastAsia="es-CO"/>
              </w:rPr>
              <w:t>6</w:t>
            </w:r>
            <w:r w:rsidR="004B691F" w:rsidRPr="00926767">
              <w:rPr>
                <w:lang w:val="es-CO" w:eastAsia="es-CO"/>
              </w:rPr>
              <w:t>. Agregar antecedente</w:t>
            </w:r>
            <w:r>
              <w:rPr>
                <w:lang w:val="es-CO" w:eastAsia="es-CO"/>
              </w:rPr>
              <w:t>.</w:t>
            </w:r>
          </w:p>
        </w:tc>
      </w:tr>
      <w:tr w:rsidR="004B691F" w:rsidRPr="00921DB6" w:rsidTr="008E405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B691F" w:rsidRPr="00921DB6" w:rsidRDefault="004B691F" w:rsidP="008E405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4B691F" w:rsidRPr="00926767" w:rsidRDefault="004B691F" w:rsidP="00CA0F6B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926767">
              <w:rPr>
                <w:b w:val="0"/>
                <w:sz w:val="20"/>
                <w:szCs w:val="20"/>
              </w:rPr>
              <w:t xml:space="preserve">Agrega un </w:t>
            </w:r>
            <w:r w:rsidR="00926767">
              <w:rPr>
                <w:b w:val="0"/>
                <w:sz w:val="20"/>
                <w:szCs w:val="20"/>
              </w:rPr>
              <w:t xml:space="preserve">nuevo antecedente al procesado actual. </w:t>
            </w:r>
          </w:p>
        </w:tc>
      </w:tr>
      <w:tr w:rsidR="004B691F" w:rsidRPr="00921DB6" w:rsidTr="008E405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B691F" w:rsidRPr="00921DB6" w:rsidRDefault="004B691F" w:rsidP="008E405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B691F" w:rsidRPr="00CB6304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B691F" w:rsidRPr="00926767" w:rsidRDefault="00926767" w:rsidP="00AF05D0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Identificador del antecedente.</w:t>
            </w:r>
          </w:p>
        </w:tc>
      </w:tr>
      <w:tr w:rsidR="004B691F" w:rsidRPr="00CB6304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B691F" w:rsidRPr="00926767" w:rsidRDefault="004B691F" w:rsidP="008E405F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 w:rsidRPr="00926767">
              <w:rPr>
                <w:b w:val="0"/>
                <w:sz w:val="20"/>
                <w:szCs w:val="20"/>
                <w:lang w:val="es-CO" w:eastAsia="es-CO"/>
              </w:rPr>
              <w:t>Tipo del antecedente</w:t>
            </w:r>
            <w:r w:rsidR="00926767">
              <w:rPr>
                <w:b w:val="0"/>
                <w:sz w:val="20"/>
                <w:szCs w:val="20"/>
                <w:lang w:val="es-CO" w:eastAsia="es-CO"/>
              </w:rPr>
              <w:t>.</w:t>
            </w:r>
          </w:p>
        </w:tc>
      </w:tr>
      <w:tr w:rsidR="004B691F" w:rsidRPr="00CB6304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B691F" w:rsidRPr="00926767" w:rsidRDefault="004B691F" w:rsidP="008E405F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 w:rsidRPr="00926767">
              <w:rPr>
                <w:b w:val="0"/>
                <w:sz w:val="20"/>
                <w:szCs w:val="20"/>
                <w:lang w:val="es-CO" w:eastAsia="es-CO"/>
              </w:rPr>
              <w:lastRenderedPageBreak/>
              <w:t>Descripción del antecedente</w:t>
            </w:r>
            <w:r w:rsidR="00926767">
              <w:rPr>
                <w:b w:val="0"/>
                <w:sz w:val="20"/>
                <w:szCs w:val="20"/>
                <w:lang w:val="es-CO" w:eastAsia="es-CO"/>
              </w:rPr>
              <w:t>.</w:t>
            </w:r>
          </w:p>
        </w:tc>
      </w:tr>
      <w:tr w:rsidR="004B691F" w:rsidRPr="00921DB6" w:rsidTr="008E405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B691F" w:rsidRPr="00921DB6" w:rsidRDefault="004B691F" w:rsidP="008E405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B691F" w:rsidRPr="00C96E44" w:rsidTr="00926767">
        <w:trPr>
          <w:jc w:val="center"/>
        </w:trPr>
        <w:tc>
          <w:tcPr>
            <w:tcW w:w="10301" w:type="dxa"/>
            <w:gridSpan w:val="2"/>
          </w:tcPr>
          <w:p w:rsidR="004B691F" w:rsidRPr="00926767" w:rsidRDefault="00CA0F6B" w:rsidP="008E405F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Se agrega</w:t>
            </w:r>
            <w:r w:rsidR="00926767">
              <w:rPr>
                <w:b w:val="0"/>
                <w:sz w:val="20"/>
                <w:szCs w:val="20"/>
                <w:lang w:val="es-CO" w:eastAsia="es-CO"/>
              </w:rPr>
              <w:t xml:space="preserve"> el nuevo antecedente al procesado actual.</w:t>
            </w:r>
          </w:p>
        </w:tc>
      </w:tr>
      <w:tr w:rsidR="00926767" w:rsidRPr="00C96E44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26767" w:rsidRDefault="00926767" w:rsidP="005A7328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En caso de que el procesado ya tenga un anteced</w:t>
            </w:r>
            <w:r w:rsidR="005A7328">
              <w:rPr>
                <w:b w:val="0"/>
                <w:sz w:val="20"/>
                <w:szCs w:val="20"/>
                <w:lang w:val="es-CO" w:eastAsia="es-CO"/>
              </w:rPr>
              <w:t>ente con el identificador dado, no se agrega el antecedente y</w:t>
            </w:r>
            <w:r>
              <w:rPr>
                <w:b w:val="0"/>
                <w:sz w:val="20"/>
                <w:szCs w:val="20"/>
                <w:lang w:val="es-CO" w:eastAsia="es-CO"/>
              </w:rPr>
              <w:t xml:space="preserve"> se muestra al usuario un mensaje con el error presentado.</w:t>
            </w:r>
          </w:p>
        </w:tc>
      </w:tr>
    </w:tbl>
    <w:p w:rsidR="004B691F" w:rsidRDefault="004B691F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B691F" w:rsidRPr="00CB6304" w:rsidTr="008E405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B691F" w:rsidRPr="00921DB6" w:rsidRDefault="004B691F" w:rsidP="008E405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4B691F" w:rsidRPr="00926767" w:rsidRDefault="004B691F" w:rsidP="00AF05D0">
            <w:pPr>
              <w:autoSpaceDE w:val="0"/>
              <w:autoSpaceDN w:val="0"/>
              <w:adjustRightInd w:val="0"/>
              <w:spacing w:after="200" w:line="276" w:lineRule="auto"/>
              <w:rPr>
                <w:lang w:val="es-CO" w:eastAsia="es-CO"/>
              </w:rPr>
            </w:pPr>
            <w:r w:rsidRPr="00926767">
              <w:rPr>
                <w:lang w:val="es-CO" w:eastAsia="es-CO"/>
              </w:rPr>
              <w:t>R</w:t>
            </w:r>
            <w:r w:rsidR="0043162D">
              <w:rPr>
                <w:lang w:val="es-CO" w:eastAsia="es-CO"/>
              </w:rPr>
              <w:t>7</w:t>
            </w:r>
            <w:r w:rsidRPr="00926767">
              <w:rPr>
                <w:lang w:val="es-CO" w:eastAsia="es-CO"/>
              </w:rPr>
              <w:t xml:space="preserve">. </w:t>
            </w:r>
            <w:r w:rsidR="00AF05D0" w:rsidRPr="00926767">
              <w:rPr>
                <w:lang w:val="es-CO" w:eastAsia="es-CO"/>
              </w:rPr>
              <w:t>Eliminar Antecedente</w:t>
            </w:r>
            <w:r w:rsidR="00926767">
              <w:rPr>
                <w:lang w:val="es-CO" w:eastAsia="es-CO"/>
              </w:rPr>
              <w:t>.</w:t>
            </w:r>
          </w:p>
        </w:tc>
      </w:tr>
      <w:tr w:rsidR="004B691F" w:rsidRPr="00921DB6" w:rsidTr="008E405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B691F" w:rsidRPr="00921DB6" w:rsidRDefault="004B691F" w:rsidP="008E405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4B691F" w:rsidRPr="00926767" w:rsidRDefault="00926767" w:rsidP="005A7328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Elimina </w:t>
            </w:r>
            <w:r w:rsidR="005A7328">
              <w:rPr>
                <w:b w:val="0"/>
                <w:sz w:val="20"/>
                <w:szCs w:val="20"/>
              </w:rPr>
              <w:t>el antecedente seleccionado</w:t>
            </w:r>
            <w:r>
              <w:rPr>
                <w:b w:val="0"/>
                <w:sz w:val="20"/>
                <w:szCs w:val="20"/>
              </w:rPr>
              <w:t xml:space="preserve"> del procesado actual. </w:t>
            </w:r>
            <w:r w:rsidR="004B691F" w:rsidRPr="00926767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4B691F" w:rsidRPr="00921DB6" w:rsidTr="008E405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B691F" w:rsidRPr="00921DB6" w:rsidRDefault="004B691F" w:rsidP="008E405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B691F" w:rsidRPr="00CB6304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B691F" w:rsidRPr="00926767" w:rsidRDefault="005A7328" w:rsidP="008E405F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Ninguna.</w:t>
            </w:r>
          </w:p>
        </w:tc>
      </w:tr>
      <w:tr w:rsidR="004B691F" w:rsidRPr="00921DB6" w:rsidTr="008E405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B691F" w:rsidRPr="00921DB6" w:rsidRDefault="004B691F" w:rsidP="008E405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B691F" w:rsidRPr="00C96E44" w:rsidTr="00AB1F25">
        <w:trPr>
          <w:jc w:val="center"/>
        </w:trPr>
        <w:tc>
          <w:tcPr>
            <w:tcW w:w="10301" w:type="dxa"/>
            <w:gridSpan w:val="2"/>
          </w:tcPr>
          <w:p w:rsidR="004B691F" w:rsidRPr="00926767" w:rsidRDefault="00AF05D0" w:rsidP="00AB1F25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926767">
              <w:rPr>
                <w:b w:val="0"/>
                <w:sz w:val="20"/>
                <w:szCs w:val="20"/>
                <w:lang w:val="es-CO" w:eastAsia="es-CO"/>
              </w:rPr>
              <w:t xml:space="preserve">Se eliminó el antecedente del </w:t>
            </w:r>
            <w:r w:rsidR="00AB1F25">
              <w:rPr>
                <w:b w:val="0"/>
                <w:sz w:val="20"/>
                <w:szCs w:val="20"/>
                <w:lang w:val="es-CO" w:eastAsia="es-CO"/>
              </w:rPr>
              <w:t>procesado.</w:t>
            </w:r>
          </w:p>
        </w:tc>
      </w:tr>
      <w:tr w:rsidR="00AB1F25" w:rsidRPr="00C96E44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B1F25" w:rsidRPr="00926767" w:rsidRDefault="00AB1F25" w:rsidP="005A7328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En caso de que el antecedente tenga gravedad: GRAVE o MUY_GRAVE,</w:t>
            </w:r>
            <w:r w:rsidR="005A7328">
              <w:rPr>
                <w:b w:val="0"/>
                <w:sz w:val="20"/>
                <w:szCs w:val="20"/>
                <w:lang w:val="es-CO" w:eastAsia="es-CO"/>
              </w:rPr>
              <w:t xml:space="preserve"> no se elimina el antecedente y </w:t>
            </w:r>
            <w:r>
              <w:rPr>
                <w:b w:val="0"/>
                <w:sz w:val="20"/>
                <w:szCs w:val="20"/>
                <w:lang w:val="es-CO" w:eastAsia="es-CO"/>
              </w:rPr>
              <w:t xml:space="preserve">se muestra al usuario un mensaje </w:t>
            </w:r>
            <w:r w:rsidR="00CA0F6B">
              <w:rPr>
                <w:b w:val="0"/>
                <w:sz w:val="20"/>
                <w:szCs w:val="20"/>
                <w:lang w:val="es-CO" w:eastAsia="es-CO"/>
              </w:rPr>
              <w:t>de error</w:t>
            </w:r>
            <w:r>
              <w:rPr>
                <w:b w:val="0"/>
                <w:sz w:val="20"/>
                <w:szCs w:val="20"/>
                <w:lang w:val="es-CO" w:eastAsia="es-CO"/>
              </w:rPr>
              <w:t>.</w:t>
            </w:r>
          </w:p>
        </w:tc>
      </w:tr>
    </w:tbl>
    <w:p w:rsidR="004B691F" w:rsidRDefault="004B691F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A4341" w:rsidRPr="00CB6304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A4341" w:rsidRPr="00921DB6" w:rsidRDefault="005A4341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5A4341" w:rsidRPr="00926767" w:rsidRDefault="005A4341" w:rsidP="005A4341">
            <w:pPr>
              <w:autoSpaceDE w:val="0"/>
              <w:autoSpaceDN w:val="0"/>
              <w:adjustRightInd w:val="0"/>
              <w:spacing w:after="200" w:line="276" w:lineRule="auto"/>
              <w:rPr>
                <w:lang w:val="es-CO" w:eastAsia="es-CO"/>
              </w:rPr>
            </w:pPr>
            <w:r w:rsidRPr="00926767">
              <w:rPr>
                <w:lang w:val="es-CO" w:eastAsia="es-CO"/>
              </w:rPr>
              <w:t>R</w:t>
            </w:r>
            <w:r w:rsidR="0043162D">
              <w:rPr>
                <w:lang w:val="es-CO" w:eastAsia="es-CO"/>
              </w:rPr>
              <w:t>8</w:t>
            </w:r>
            <w:r w:rsidRPr="00926767">
              <w:rPr>
                <w:lang w:val="es-CO" w:eastAsia="es-CO"/>
              </w:rPr>
              <w:t xml:space="preserve">. </w:t>
            </w:r>
            <w:r>
              <w:rPr>
                <w:lang w:val="es-CO" w:eastAsia="es-CO"/>
              </w:rPr>
              <w:t xml:space="preserve">Condenar al procesado actual por un antecedente seleccionado. </w:t>
            </w:r>
          </w:p>
        </w:tc>
      </w:tr>
      <w:tr w:rsidR="005A4341" w:rsidRPr="00921DB6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A4341" w:rsidRPr="00921DB6" w:rsidRDefault="005A4341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A4341" w:rsidRPr="00926767" w:rsidRDefault="005A7328" w:rsidP="00B027B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Se condena al procesado </w:t>
            </w:r>
            <w:r w:rsidR="00B027BE">
              <w:rPr>
                <w:b w:val="0"/>
                <w:sz w:val="20"/>
                <w:szCs w:val="20"/>
              </w:rPr>
              <w:t>por el antecedente seleccionado.</w:t>
            </w:r>
            <w:r w:rsidR="005A4341">
              <w:rPr>
                <w:b w:val="0"/>
                <w:sz w:val="20"/>
                <w:szCs w:val="20"/>
              </w:rPr>
              <w:t xml:space="preserve"> </w:t>
            </w:r>
            <w:r w:rsidR="005A4341" w:rsidRPr="00926767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5A4341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A4341" w:rsidRPr="00921DB6" w:rsidRDefault="005A4341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A4341" w:rsidRPr="00CB6304" w:rsidTr="008C467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A4341" w:rsidRPr="00926767" w:rsidRDefault="005A4341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Años de condena por el antecedente actual.</w:t>
            </w:r>
          </w:p>
        </w:tc>
      </w:tr>
      <w:tr w:rsidR="005A4341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A4341" w:rsidRPr="00921DB6" w:rsidRDefault="005A4341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A4341" w:rsidRPr="00C96E44" w:rsidTr="008C4672">
        <w:trPr>
          <w:jc w:val="center"/>
        </w:trPr>
        <w:tc>
          <w:tcPr>
            <w:tcW w:w="10301" w:type="dxa"/>
            <w:gridSpan w:val="2"/>
          </w:tcPr>
          <w:p w:rsidR="005A4341" w:rsidRPr="00926767" w:rsidRDefault="005A4341" w:rsidP="005A4341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Si el procesado es mayor de edad, se condena por el antecedente seleccionado y se actualiza la información en pantalla.</w:t>
            </w:r>
          </w:p>
        </w:tc>
      </w:tr>
      <w:tr w:rsidR="005A4341" w:rsidRPr="00C96E44" w:rsidTr="008C4672">
        <w:trPr>
          <w:jc w:val="center"/>
        </w:trPr>
        <w:tc>
          <w:tcPr>
            <w:tcW w:w="10301" w:type="dxa"/>
            <w:gridSpan w:val="2"/>
          </w:tcPr>
          <w:p w:rsidR="005A4341" w:rsidRDefault="005A4341" w:rsidP="005A4341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Si el antecedente tiene una gravedad LEVE y se condena</w:t>
            </w:r>
            <w:r w:rsidR="0043162D">
              <w:rPr>
                <w:b w:val="0"/>
                <w:sz w:val="20"/>
                <w:szCs w:val="20"/>
                <w:lang w:val="es-CO" w:eastAsia="es-CO"/>
              </w:rPr>
              <w:t xml:space="preserve"> por menos de 1 año o por más de 5 años, entonces se muestra al usuario un mensaje con el error presentado.</w:t>
            </w:r>
          </w:p>
        </w:tc>
      </w:tr>
      <w:tr w:rsidR="0043162D" w:rsidRPr="00C96E44" w:rsidTr="008C4672">
        <w:trPr>
          <w:jc w:val="center"/>
        </w:trPr>
        <w:tc>
          <w:tcPr>
            <w:tcW w:w="10301" w:type="dxa"/>
            <w:gridSpan w:val="2"/>
          </w:tcPr>
          <w:p w:rsidR="0043162D" w:rsidRDefault="0043162D" w:rsidP="005A4341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Si el antecedente tiene una gravedad GRAVE y se condena por menos de 6 años o por más de 15 años, entonces se muestra al usuario un mensaje con el error presentado.</w:t>
            </w:r>
          </w:p>
        </w:tc>
      </w:tr>
      <w:tr w:rsidR="0043162D" w:rsidRPr="00C96E44" w:rsidTr="008C4672">
        <w:trPr>
          <w:jc w:val="center"/>
        </w:trPr>
        <w:tc>
          <w:tcPr>
            <w:tcW w:w="10301" w:type="dxa"/>
            <w:gridSpan w:val="2"/>
          </w:tcPr>
          <w:p w:rsidR="0043162D" w:rsidRDefault="0043162D" w:rsidP="005A4341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Si el antecedente tiene una gravedad MUY_GRAVE y se condena por menos de 16 años, entonces se muestra al usuario un mensaje con el error presentado.</w:t>
            </w:r>
          </w:p>
        </w:tc>
      </w:tr>
      <w:tr w:rsidR="0043162D" w:rsidRPr="00C96E44" w:rsidTr="008C4672">
        <w:trPr>
          <w:jc w:val="center"/>
        </w:trPr>
        <w:tc>
          <w:tcPr>
            <w:tcW w:w="10301" w:type="dxa"/>
            <w:gridSpan w:val="2"/>
          </w:tcPr>
          <w:p w:rsidR="0043162D" w:rsidRDefault="0043162D" w:rsidP="005A4341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Si procesado es menor de edad, entonces se muestra al usuario un mensaje anunciando que no se pueden condenar procesados menores de edad.</w:t>
            </w:r>
          </w:p>
        </w:tc>
      </w:tr>
    </w:tbl>
    <w:p w:rsidR="005A4341" w:rsidRDefault="005A4341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B1F25" w:rsidRPr="00CB6304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B1F25" w:rsidRPr="00921DB6" w:rsidRDefault="00AB1F25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B1F25" w:rsidRPr="00926767" w:rsidRDefault="00AB1F25" w:rsidP="00AB1F25">
            <w:pPr>
              <w:autoSpaceDE w:val="0"/>
              <w:autoSpaceDN w:val="0"/>
              <w:adjustRightInd w:val="0"/>
              <w:spacing w:after="200" w:line="276" w:lineRule="auto"/>
              <w:rPr>
                <w:lang w:val="es-CO" w:eastAsia="es-CO"/>
              </w:rPr>
            </w:pPr>
            <w:r w:rsidRPr="00926767">
              <w:rPr>
                <w:lang w:val="es-CO" w:eastAsia="es-CO"/>
              </w:rPr>
              <w:t>R</w:t>
            </w:r>
            <w:r w:rsidR="0043162D">
              <w:rPr>
                <w:lang w:val="es-CO" w:eastAsia="es-CO"/>
              </w:rPr>
              <w:t>9</w:t>
            </w:r>
            <w:r w:rsidRPr="00926767">
              <w:rPr>
                <w:lang w:val="es-CO" w:eastAsia="es-CO"/>
              </w:rPr>
              <w:t xml:space="preserve">. </w:t>
            </w:r>
            <w:r>
              <w:rPr>
                <w:lang w:val="es-CO" w:eastAsia="es-CO"/>
              </w:rPr>
              <w:t>Visualizar la información de un antecedente.</w:t>
            </w:r>
          </w:p>
        </w:tc>
      </w:tr>
      <w:tr w:rsidR="00AB1F25" w:rsidRPr="00921DB6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B1F25" w:rsidRPr="00921DB6" w:rsidRDefault="00AB1F25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B1F25" w:rsidRPr="00926767" w:rsidRDefault="00AB1F25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Visualiza la información de un antecedente seleccionado. Esta información incluye su identificador, el tipo, la gravedad, los años de condena por ese antecedente y la descripción. </w:t>
            </w:r>
            <w:r w:rsidRPr="00926767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AB1F25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B1F25" w:rsidRPr="00921DB6" w:rsidRDefault="00AB1F25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B1F25" w:rsidRPr="00CB6304" w:rsidTr="008C467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B1F25" w:rsidRPr="00926767" w:rsidRDefault="005A4341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Ninguna.</w:t>
            </w:r>
          </w:p>
        </w:tc>
      </w:tr>
      <w:tr w:rsidR="00AB1F25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B1F25" w:rsidRPr="00921DB6" w:rsidRDefault="00AB1F25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B1F25" w:rsidRPr="00C96E44" w:rsidTr="008C4672">
        <w:trPr>
          <w:jc w:val="center"/>
        </w:trPr>
        <w:tc>
          <w:tcPr>
            <w:tcW w:w="10301" w:type="dxa"/>
            <w:gridSpan w:val="2"/>
          </w:tcPr>
          <w:p w:rsidR="00AB1F25" w:rsidRPr="00926767" w:rsidRDefault="005A4341" w:rsidP="005A4341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926767">
              <w:rPr>
                <w:b w:val="0"/>
                <w:sz w:val="20"/>
                <w:szCs w:val="20"/>
                <w:lang w:val="es-CO" w:eastAsia="es-CO"/>
              </w:rPr>
              <w:lastRenderedPageBreak/>
              <w:t xml:space="preserve">Se </w:t>
            </w:r>
            <w:r w:rsidR="00C853AC">
              <w:rPr>
                <w:b w:val="0"/>
                <w:sz w:val="20"/>
                <w:szCs w:val="20"/>
                <w:lang w:val="es-CO" w:eastAsia="es-CO"/>
              </w:rPr>
              <w:t>visualiza</w:t>
            </w:r>
            <w:r>
              <w:rPr>
                <w:b w:val="0"/>
                <w:sz w:val="20"/>
                <w:szCs w:val="20"/>
                <w:lang w:val="es-CO" w:eastAsia="es-CO"/>
              </w:rPr>
              <w:t xml:space="preserve"> la información del antecedente seleccionado.</w:t>
            </w:r>
          </w:p>
        </w:tc>
      </w:tr>
    </w:tbl>
    <w:p w:rsidR="00AB1F25" w:rsidRDefault="00AB1F25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F05D0" w:rsidRPr="00CB6304" w:rsidTr="008E405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F05D0" w:rsidRPr="00921DB6" w:rsidRDefault="00AF05D0" w:rsidP="008E405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F05D0" w:rsidRPr="0043162D" w:rsidRDefault="00AF05D0" w:rsidP="0043162D">
            <w:pPr>
              <w:autoSpaceDE w:val="0"/>
              <w:autoSpaceDN w:val="0"/>
              <w:adjustRightInd w:val="0"/>
              <w:spacing w:after="200" w:line="276" w:lineRule="auto"/>
              <w:rPr>
                <w:lang w:val="es-CO" w:eastAsia="es-CO"/>
              </w:rPr>
            </w:pPr>
            <w:r w:rsidRPr="0043162D">
              <w:rPr>
                <w:lang w:val="es-CO" w:eastAsia="es-CO"/>
              </w:rPr>
              <w:t>R</w:t>
            </w:r>
            <w:r w:rsidR="0043162D" w:rsidRPr="0043162D">
              <w:rPr>
                <w:lang w:val="es-CO" w:eastAsia="es-CO"/>
              </w:rPr>
              <w:t>10</w:t>
            </w:r>
            <w:r w:rsidRPr="0043162D">
              <w:rPr>
                <w:lang w:val="es-CO" w:eastAsia="es-CO"/>
              </w:rPr>
              <w:t xml:space="preserve">. Buscar </w:t>
            </w:r>
            <w:r w:rsidR="0043162D">
              <w:rPr>
                <w:lang w:val="es-CO" w:eastAsia="es-CO"/>
              </w:rPr>
              <w:t>procesados</w:t>
            </w:r>
            <w:r w:rsidRPr="0043162D">
              <w:rPr>
                <w:lang w:val="es-CO" w:eastAsia="es-CO"/>
              </w:rPr>
              <w:t xml:space="preserve"> por antecedente</w:t>
            </w:r>
            <w:r w:rsidR="0043162D">
              <w:rPr>
                <w:lang w:val="es-CO" w:eastAsia="es-CO"/>
              </w:rPr>
              <w:t>.</w:t>
            </w:r>
          </w:p>
        </w:tc>
      </w:tr>
      <w:tr w:rsidR="00AF05D0" w:rsidRPr="00921DB6" w:rsidTr="008E405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F05D0" w:rsidRPr="00921DB6" w:rsidRDefault="00AF05D0" w:rsidP="008E405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F05D0" w:rsidRPr="0043162D" w:rsidRDefault="00AF05D0" w:rsidP="0043162D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43162D">
              <w:rPr>
                <w:b w:val="0"/>
                <w:sz w:val="20"/>
                <w:szCs w:val="20"/>
              </w:rPr>
              <w:t xml:space="preserve">Busca </w:t>
            </w:r>
            <w:r w:rsidR="0043162D">
              <w:rPr>
                <w:b w:val="0"/>
                <w:sz w:val="20"/>
                <w:szCs w:val="20"/>
              </w:rPr>
              <w:t>los procesados que tienen el antecedente del tipo dado.</w:t>
            </w:r>
            <w:r w:rsidRPr="0043162D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AF05D0" w:rsidRPr="00921DB6" w:rsidTr="008E405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F05D0" w:rsidRPr="00921DB6" w:rsidRDefault="00AF05D0" w:rsidP="008E405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F05D0" w:rsidRPr="00CB6304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F05D0" w:rsidRPr="0043162D" w:rsidRDefault="00AF05D0" w:rsidP="008E405F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 w:rsidRPr="0043162D">
              <w:rPr>
                <w:b w:val="0"/>
                <w:sz w:val="20"/>
                <w:szCs w:val="20"/>
                <w:lang w:val="es-CO" w:eastAsia="es-CO"/>
              </w:rPr>
              <w:t>Tipo del antecedente</w:t>
            </w:r>
            <w:r w:rsidR="0043162D">
              <w:rPr>
                <w:b w:val="0"/>
                <w:sz w:val="20"/>
                <w:szCs w:val="20"/>
                <w:lang w:val="es-CO" w:eastAsia="es-CO"/>
              </w:rPr>
              <w:t>.</w:t>
            </w:r>
          </w:p>
        </w:tc>
      </w:tr>
      <w:tr w:rsidR="00AF05D0" w:rsidRPr="00921DB6" w:rsidTr="008E405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F05D0" w:rsidRPr="00921DB6" w:rsidRDefault="00AF05D0" w:rsidP="008E405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F05D0" w:rsidRPr="00C96E44" w:rsidTr="0043162D">
        <w:trPr>
          <w:jc w:val="center"/>
        </w:trPr>
        <w:tc>
          <w:tcPr>
            <w:tcW w:w="10301" w:type="dxa"/>
            <w:gridSpan w:val="2"/>
          </w:tcPr>
          <w:p w:rsidR="00AF05D0" w:rsidRPr="0043162D" w:rsidRDefault="0043162D" w:rsidP="0043162D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Se vis</w:t>
            </w:r>
            <w:r w:rsidR="007D5A8D">
              <w:rPr>
                <w:b w:val="0"/>
                <w:sz w:val="20"/>
                <w:szCs w:val="20"/>
                <w:lang w:val="es-CO" w:eastAsia="es-CO"/>
              </w:rPr>
              <w:t>ualiza la lista de procesados (</w:t>
            </w:r>
            <w:r>
              <w:rPr>
                <w:b w:val="0"/>
                <w:sz w:val="20"/>
                <w:szCs w:val="20"/>
                <w:lang w:val="es-CO" w:eastAsia="es-CO"/>
              </w:rPr>
              <w:t>nombre – número identificación) que tienen el antecedente dado por parámetro.</w:t>
            </w:r>
          </w:p>
        </w:tc>
      </w:tr>
      <w:tr w:rsidR="0043162D" w:rsidRPr="00C96E44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3162D" w:rsidRDefault="0043162D" w:rsidP="00C853AC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 xml:space="preserve">Si no se encuentra un procesado con el antecedente del tipo dado, entonces se muestra al usuario un mensaje </w:t>
            </w:r>
            <w:r w:rsidR="00C853AC">
              <w:rPr>
                <w:b w:val="0"/>
                <w:sz w:val="20"/>
                <w:szCs w:val="20"/>
                <w:lang w:val="es-CO" w:eastAsia="es-CO"/>
              </w:rPr>
              <w:t>de error</w:t>
            </w:r>
            <w:r>
              <w:rPr>
                <w:b w:val="0"/>
                <w:sz w:val="20"/>
                <w:szCs w:val="20"/>
                <w:lang w:val="es-CO" w:eastAsia="es-CO"/>
              </w:rPr>
              <w:t>.</w:t>
            </w:r>
          </w:p>
        </w:tc>
      </w:tr>
    </w:tbl>
    <w:p w:rsidR="00AF05D0" w:rsidRDefault="00AF05D0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F05D0" w:rsidRPr="00CB6304" w:rsidTr="008E405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F05D0" w:rsidRPr="00921DB6" w:rsidRDefault="00AF05D0" w:rsidP="008E405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F05D0" w:rsidRPr="0043162D" w:rsidRDefault="00AF05D0" w:rsidP="0043162D">
            <w:pPr>
              <w:autoSpaceDE w:val="0"/>
              <w:autoSpaceDN w:val="0"/>
              <w:adjustRightInd w:val="0"/>
              <w:spacing w:after="200" w:line="276" w:lineRule="auto"/>
              <w:rPr>
                <w:lang w:val="es-CO" w:eastAsia="es-CO"/>
              </w:rPr>
            </w:pPr>
            <w:r w:rsidRPr="0043162D">
              <w:rPr>
                <w:lang w:val="es-CO" w:eastAsia="es-CO"/>
              </w:rPr>
              <w:t>R</w:t>
            </w:r>
            <w:r w:rsidR="0043162D" w:rsidRPr="0043162D">
              <w:rPr>
                <w:lang w:val="es-CO" w:eastAsia="es-CO"/>
              </w:rPr>
              <w:t>11</w:t>
            </w:r>
            <w:r w:rsidRPr="0043162D">
              <w:rPr>
                <w:lang w:val="es-CO" w:eastAsia="es-CO"/>
              </w:rPr>
              <w:t xml:space="preserve">. Buscar </w:t>
            </w:r>
            <w:r w:rsidR="0043162D">
              <w:rPr>
                <w:lang w:val="es-CO" w:eastAsia="es-CO"/>
              </w:rPr>
              <w:t>procesado</w:t>
            </w:r>
            <w:r w:rsidRPr="0043162D">
              <w:rPr>
                <w:lang w:val="es-CO" w:eastAsia="es-CO"/>
              </w:rPr>
              <w:t xml:space="preserve"> con más antecedentes</w:t>
            </w:r>
            <w:r w:rsidR="0043162D">
              <w:rPr>
                <w:lang w:val="es-CO" w:eastAsia="es-CO"/>
              </w:rPr>
              <w:t>.</w:t>
            </w:r>
          </w:p>
        </w:tc>
      </w:tr>
      <w:tr w:rsidR="00AF05D0" w:rsidRPr="00921DB6" w:rsidTr="008E405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F05D0" w:rsidRPr="00921DB6" w:rsidRDefault="00AF05D0" w:rsidP="008E405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F05D0" w:rsidRPr="0043162D" w:rsidRDefault="00236F01" w:rsidP="0043162D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43162D">
              <w:rPr>
                <w:b w:val="0"/>
                <w:sz w:val="20"/>
                <w:szCs w:val="20"/>
              </w:rPr>
              <w:t xml:space="preserve">Busca el </w:t>
            </w:r>
            <w:r w:rsidR="0043162D">
              <w:rPr>
                <w:b w:val="0"/>
                <w:sz w:val="20"/>
                <w:szCs w:val="20"/>
              </w:rPr>
              <w:t>procesado</w:t>
            </w:r>
            <w:r w:rsidRPr="0043162D">
              <w:rPr>
                <w:b w:val="0"/>
                <w:sz w:val="20"/>
                <w:szCs w:val="20"/>
              </w:rPr>
              <w:t xml:space="preserve"> con más antecedentes en el sistema.</w:t>
            </w:r>
            <w:r w:rsidR="00AF05D0" w:rsidRPr="0043162D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AF05D0" w:rsidRPr="00921DB6" w:rsidTr="008E405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F05D0" w:rsidRPr="00921DB6" w:rsidRDefault="00AF05D0" w:rsidP="008E405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F05D0" w:rsidRPr="00921DB6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F05D0" w:rsidRPr="0043162D" w:rsidRDefault="00236F01" w:rsidP="008E405F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43162D">
              <w:rPr>
                <w:b w:val="0"/>
                <w:sz w:val="20"/>
                <w:szCs w:val="20"/>
              </w:rPr>
              <w:t>Ninguna</w:t>
            </w:r>
          </w:p>
        </w:tc>
      </w:tr>
      <w:tr w:rsidR="00AF05D0" w:rsidRPr="00921DB6" w:rsidTr="008E405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F05D0" w:rsidRPr="00921DB6" w:rsidRDefault="00AF05D0" w:rsidP="008E405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F05D0" w:rsidRPr="00C96E44" w:rsidTr="007D5A8D">
        <w:trPr>
          <w:jc w:val="center"/>
        </w:trPr>
        <w:tc>
          <w:tcPr>
            <w:tcW w:w="10301" w:type="dxa"/>
            <w:gridSpan w:val="2"/>
          </w:tcPr>
          <w:p w:rsidR="00AF05D0" w:rsidRPr="0043162D" w:rsidRDefault="00236F01" w:rsidP="007D5A8D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43162D">
              <w:rPr>
                <w:b w:val="0"/>
                <w:sz w:val="20"/>
                <w:szCs w:val="20"/>
                <w:lang w:val="es-CO" w:eastAsia="es-CO"/>
              </w:rPr>
              <w:t xml:space="preserve">Se muestra la información y los antecedentes del </w:t>
            </w:r>
            <w:r w:rsidR="007D5A8D">
              <w:rPr>
                <w:b w:val="0"/>
                <w:sz w:val="20"/>
                <w:szCs w:val="20"/>
                <w:lang w:val="es-CO" w:eastAsia="es-CO"/>
              </w:rPr>
              <w:t>procesado</w:t>
            </w:r>
            <w:r w:rsidRPr="0043162D">
              <w:rPr>
                <w:b w:val="0"/>
                <w:sz w:val="20"/>
                <w:szCs w:val="20"/>
                <w:lang w:val="es-CO" w:eastAsia="es-CO"/>
              </w:rPr>
              <w:t xml:space="preserve"> con más antecedentes.</w:t>
            </w:r>
          </w:p>
        </w:tc>
      </w:tr>
      <w:tr w:rsidR="007D5A8D" w:rsidRPr="00C96E44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D5A8D" w:rsidRPr="0043162D" w:rsidRDefault="007D5A8D" w:rsidP="00C853AC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 xml:space="preserve">Si no hay procesados en el sistema, entonces se muestra al usuario un mensaje </w:t>
            </w:r>
            <w:r w:rsidR="00C853AC">
              <w:rPr>
                <w:b w:val="0"/>
                <w:sz w:val="20"/>
                <w:szCs w:val="20"/>
                <w:lang w:val="es-CO" w:eastAsia="es-CO"/>
              </w:rPr>
              <w:t>de</w:t>
            </w:r>
            <w:r>
              <w:rPr>
                <w:b w:val="0"/>
                <w:sz w:val="20"/>
                <w:szCs w:val="20"/>
                <w:lang w:val="es-CO" w:eastAsia="es-CO"/>
              </w:rPr>
              <w:t xml:space="preserve"> error.</w:t>
            </w:r>
          </w:p>
        </w:tc>
      </w:tr>
    </w:tbl>
    <w:p w:rsidR="00AF05D0" w:rsidRDefault="00AF05D0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36F01" w:rsidRPr="00CB6304" w:rsidTr="008E405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36F01" w:rsidRPr="00921DB6" w:rsidRDefault="00236F01" w:rsidP="008E405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236F01" w:rsidRPr="0043162D" w:rsidRDefault="00236F01" w:rsidP="007D5A8D">
            <w:pPr>
              <w:autoSpaceDE w:val="0"/>
              <w:autoSpaceDN w:val="0"/>
              <w:adjustRightInd w:val="0"/>
              <w:spacing w:after="200" w:line="276" w:lineRule="auto"/>
              <w:rPr>
                <w:lang w:val="es-CO" w:eastAsia="es-CO"/>
              </w:rPr>
            </w:pPr>
            <w:r w:rsidRPr="0043162D">
              <w:rPr>
                <w:lang w:val="es-CO" w:eastAsia="es-CO"/>
              </w:rPr>
              <w:t>R</w:t>
            </w:r>
            <w:r w:rsidR="007D5A8D">
              <w:rPr>
                <w:lang w:val="es-CO" w:eastAsia="es-CO"/>
              </w:rPr>
              <w:t>12</w:t>
            </w:r>
            <w:r w:rsidRPr="0043162D">
              <w:rPr>
                <w:lang w:val="es-CO" w:eastAsia="es-CO"/>
              </w:rPr>
              <w:t xml:space="preserve">. Buscar </w:t>
            </w:r>
            <w:r w:rsidR="007D5A8D">
              <w:rPr>
                <w:lang w:val="es-CO" w:eastAsia="es-CO"/>
              </w:rPr>
              <w:t>procesado</w:t>
            </w:r>
            <w:r w:rsidRPr="0043162D">
              <w:rPr>
                <w:lang w:val="es-CO" w:eastAsia="es-CO"/>
              </w:rPr>
              <w:t xml:space="preserve"> con menos antecedentes</w:t>
            </w:r>
            <w:r w:rsidR="007D5A8D">
              <w:rPr>
                <w:lang w:val="es-CO" w:eastAsia="es-CO"/>
              </w:rPr>
              <w:t>.</w:t>
            </w:r>
          </w:p>
        </w:tc>
      </w:tr>
      <w:tr w:rsidR="00236F01" w:rsidRPr="00921DB6" w:rsidTr="008E405F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36F01" w:rsidRPr="00921DB6" w:rsidRDefault="00236F01" w:rsidP="008E405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236F01" w:rsidRPr="0043162D" w:rsidRDefault="00236F01" w:rsidP="007D5A8D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43162D">
              <w:rPr>
                <w:b w:val="0"/>
                <w:sz w:val="20"/>
                <w:szCs w:val="20"/>
              </w:rPr>
              <w:t xml:space="preserve">Busca el </w:t>
            </w:r>
            <w:r w:rsidR="007D5A8D">
              <w:rPr>
                <w:b w:val="0"/>
                <w:sz w:val="20"/>
                <w:szCs w:val="20"/>
              </w:rPr>
              <w:t>procesado</w:t>
            </w:r>
            <w:r w:rsidRPr="0043162D">
              <w:rPr>
                <w:b w:val="0"/>
                <w:sz w:val="20"/>
                <w:szCs w:val="20"/>
              </w:rPr>
              <w:t xml:space="preserve"> con menos antecedentes en el sistema. </w:t>
            </w:r>
          </w:p>
        </w:tc>
      </w:tr>
      <w:tr w:rsidR="00236F01" w:rsidRPr="00921DB6" w:rsidTr="008E405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236F01" w:rsidRPr="00921DB6" w:rsidRDefault="00236F01" w:rsidP="008E405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36F01" w:rsidRPr="00921DB6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36F01" w:rsidRPr="0043162D" w:rsidRDefault="00236F01" w:rsidP="008E405F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43162D">
              <w:rPr>
                <w:b w:val="0"/>
                <w:sz w:val="20"/>
                <w:szCs w:val="20"/>
              </w:rPr>
              <w:t>Ninguna</w:t>
            </w:r>
          </w:p>
        </w:tc>
      </w:tr>
      <w:tr w:rsidR="00236F01" w:rsidRPr="00921DB6" w:rsidTr="008E405F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236F01" w:rsidRPr="00921DB6" w:rsidRDefault="00236F01" w:rsidP="008E405F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36F01" w:rsidRPr="00C96E44" w:rsidTr="007D5A8D">
        <w:trPr>
          <w:jc w:val="center"/>
        </w:trPr>
        <w:tc>
          <w:tcPr>
            <w:tcW w:w="10301" w:type="dxa"/>
            <w:gridSpan w:val="2"/>
          </w:tcPr>
          <w:p w:rsidR="00236F01" w:rsidRPr="0043162D" w:rsidRDefault="00236F01" w:rsidP="007D5A8D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43162D">
              <w:rPr>
                <w:b w:val="0"/>
                <w:sz w:val="20"/>
                <w:szCs w:val="20"/>
                <w:lang w:val="es-CO" w:eastAsia="es-CO"/>
              </w:rPr>
              <w:t xml:space="preserve">Se muestra la información y los antecedentes del </w:t>
            </w:r>
            <w:r w:rsidR="007D5A8D">
              <w:rPr>
                <w:b w:val="0"/>
                <w:sz w:val="20"/>
                <w:szCs w:val="20"/>
                <w:lang w:val="es-CO" w:eastAsia="es-CO"/>
              </w:rPr>
              <w:t>procesado</w:t>
            </w:r>
            <w:r w:rsidRPr="0043162D">
              <w:rPr>
                <w:b w:val="0"/>
                <w:sz w:val="20"/>
                <w:szCs w:val="20"/>
                <w:lang w:val="es-CO" w:eastAsia="es-CO"/>
              </w:rPr>
              <w:t xml:space="preserve"> con menos antecedentes.</w:t>
            </w:r>
          </w:p>
        </w:tc>
      </w:tr>
      <w:tr w:rsidR="007D5A8D" w:rsidRPr="00C96E44" w:rsidTr="008E405F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D5A8D" w:rsidRPr="0043162D" w:rsidRDefault="007D5A8D" w:rsidP="00B027B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 xml:space="preserve">Si no hay procesados en el sistema, entonces se muestra al usuario un mensaje </w:t>
            </w:r>
            <w:r w:rsidR="00C853AC">
              <w:rPr>
                <w:b w:val="0"/>
                <w:sz w:val="20"/>
                <w:szCs w:val="20"/>
                <w:lang w:val="es-CO" w:eastAsia="es-CO"/>
              </w:rPr>
              <w:t>de</w:t>
            </w:r>
            <w:r w:rsidR="00B027BE">
              <w:rPr>
                <w:b w:val="0"/>
                <w:sz w:val="20"/>
                <w:szCs w:val="20"/>
                <w:lang w:val="es-CO" w:eastAsia="es-CO"/>
              </w:rPr>
              <w:t xml:space="preserve"> error</w:t>
            </w:r>
            <w:r>
              <w:rPr>
                <w:b w:val="0"/>
                <w:sz w:val="20"/>
                <w:szCs w:val="20"/>
                <w:lang w:val="es-CO" w:eastAsia="es-CO"/>
              </w:rPr>
              <w:t>.</w:t>
            </w:r>
          </w:p>
        </w:tc>
      </w:tr>
    </w:tbl>
    <w:p w:rsidR="00AF05D0" w:rsidRDefault="00AF05D0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D5A8D" w:rsidRPr="00CB6304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D5A8D" w:rsidRDefault="006C0AE5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  <w:p w:rsidR="007D5A8D" w:rsidRPr="00921DB6" w:rsidRDefault="007D5A8D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</w:p>
        </w:tc>
        <w:tc>
          <w:tcPr>
            <w:tcW w:w="8003" w:type="dxa"/>
          </w:tcPr>
          <w:p w:rsidR="007D5A8D" w:rsidRPr="0043162D" w:rsidRDefault="007D5A8D" w:rsidP="007D5A8D">
            <w:pPr>
              <w:autoSpaceDE w:val="0"/>
              <w:autoSpaceDN w:val="0"/>
              <w:adjustRightInd w:val="0"/>
              <w:spacing w:after="200" w:line="276" w:lineRule="auto"/>
              <w:rPr>
                <w:lang w:val="es-CO" w:eastAsia="es-CO"/>
              </w:rPr>
            </w:pPr>
            <w:r w:rsidRPr="0043162D">
              <w:rPr>
                <w:lang w:val="es-CO" w:eastAsia="es-CO"/>
              </w:rPr>
              <w:t>R</w:t>
            </w:r>
            <w:r>
              <w:rPr>
                <w:lang w:val="es-CO" w:eastAsia="es-CO"/>
              </w:rPr>
              <w:t>13</w:t>
            </w:r>
            <w:r w:rsidRPr="0043162D">
              <w:rPr>
                <w:lang w:val="es-CO" w:eastAsia="es-CO"/>
              </w:rPr>
              <w:t xml:space="preserve">. Buscar </w:t>
            </w:r>
            <w:r>
              <w:rPr>
                <w:lang w:val="es-CO" w:eastAsia="es-CO"/>
              </w:rPr>
              <w:t>procesado</w:t>
            </w:r>
            <w:r w:rsidRPr="0043162D">
              <w:rPr>
                <w:lang w:val="es-CO" w:eastAsia="es-CO"/>
              </w:rPr>
              <w:t xml:space="preserve"> </w:t>
            </w:r>
            <w:r>
              <w:rPr>
                <w:lang w:val="es-CO" w:eastAsia="es-CO"/>
              </w:rPr>
              <w:t>mayor de edad con más años de condena.</w:t>
            </w:r>
          </w:p>
        </w:tc>
      </w:tr>
      <w:tr w:rsidR="007D5A8D" w:rsidRPr="00921DB6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D5A8D" w:rsidRPr="00921DB6" w:rsidRDefault="007D5A8D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D5A8D" w:rsidRPr="0043162D" w:rsidRDefault="007D5A8D" w:rsidP="007D5A8D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43162D">
              <w:rPr>
                <w:b w:val="0"/>
                <w:sz w:val="20"/>
                <w:szCs w:val="20"/>
              </w:rPr>
              <w:t xml:space="preserve">Busca el </w:t>
            </w:r>
            <w:r>
              <w:rPr>
                <w:b w:val="0"/>
                <w:sz w:val="20"/>
                <w:szCs w:val="20"/>
              </w:rPr>
              <w:t>procesado</w:t>
            </w:r>
            <w:r w:rsidRPr="0043162D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mayor de edad con la mayor cantidad de años de condena por sus antecedentes.</w:t>
            </w:r>
            <w:r w:rsidRPr="0043162D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7D5A8D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D5A8D" w:rsidRPr="00921DB6" w:rsidRDefault="007D5A8D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D5A8D" w:rsidRPr="00921DB6" w:rsidTr="008C467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D5A8D" w:rsidRPr="0043162D" w:rsidRDefault="007D5A8D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43162D">
              <w:rPr>
                <w:b w:val="0"/>
                <w:sz w:val="20"/>
                <w:szCs w:val="20"/>
              </w:rPr>
              <w:t>Ninguna</w:t>
            </w:r>
          </w:p>
        </w:tc>
      </w:tr>
      <w:tr w:rsidR="007D5A8D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D5A8D" w:rsidRPr="00921DB6" w:rsidRDefault="007D5A8D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D5A8D" w:rsidRPr="00C96E44" w:rsidTr="008C4672">
        <w:trPr>
          <w:jc w:val="center"/>
        </w:trPr>
        <w:tc>
          <w:tcPr>
            <w:tcW w:w="10301" w:type="dxa"/>
            <w:gridSpan w:val="2"/>
          </w:tcPr>
          <w:p w:rsidR="007D5A8D" w:rsidRPr="0043162D" w:rsidRDefault="007D5A8D" w:rsidP="007D5A8D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43162D">
              <w:rPr>
                <w:b w:val="0"/>
                <w:sz w:val="20"/>
                <w:szCs w:val="20"/>
                <w:lang w:val="es-CO" w:eastAsia="es-CO"/>
              </w:rPr>
              <w:lastRenderedPageBreak/>
              <w:t xml:space="preserve">Se muestra la información y los antecedentes del </w:t>
            </w:r>
            <w:r>
              <w:rPr>
                <w:b w:val="0"/>
                <w:sz w:val="20"/>
                <w:szCs w:val="20"/>
                <w:lang w:val="es-CO" w:eastAsia="es-CO"/>
              </w:rPr>
              <w:t>procesado</w:t>
            </w:r>
            <w:r w:rsidRPr="0043162D">
              <w:rPr>
                <w:b w:val="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b w:val="0"/>
                <w:sz w:val="20"/>
                <w:szCs w:val="20"/>
                <w:lang w:val="es-CO" w:eastAsia="es-CO"/>
              </w:rPr>
              <w:t>mayor de edad con mayor cantidad de años de condena</w:t>
            </w:r>
            <w:r w:rsidRPr="0043162D">
              <w:rPr>
                <w:b w:val="0"/>
                <w:sz w:val="20"/>
                <w:szCs w:val="20"/>
                <w:lang w:val="es-CO" w:eastAsia="es-CO"/>
              </w:rPr>
              <w:t>.</w:t>
            </w:r>
          </w:p>
        </w:tc>
      </w:tr>
      <w:tr w:rsidR="007D5A8D" w:rsidRPr="00C96E44" w:rsidTr="00B027BE">
        <w:trPr>
          <w:jc w:val="center"/>
        </w:trPr>
        <w:tc>
          <w:tcPr>
            <w:tcW w:w="10301" w:type="dxa"/>
            <w:gridSpan w:val="2"/>
          </w:tcPr>
          <w:p w:rsidR="007D5A8D" w:rsidRPr="0043162D" w:rsidRDefault="007D5A8D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En caso de que todos los procesados del sistema sean menores de edad, se muestra al usuario un mensaje con el error presentado.</w:t>
            </w:r>
          </w:p>
        </w:tc>
      </w:tr>
      <w:tr w:rsidR="00B027BE" w:rsidRPr="00C96E44" w:rsidTr="008C467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027BE" w:rsidRDefault="00B027BE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Si no hay procesados en el sistema, entonces se muestra al usuario un mensaje de error.</w:t>
            </w:r>
          </w:p>
        </w:tc>
      </w:tr>
    </w:tbl>
    <w:p w:rsidR="007D5A8D" w:rsidRDefault="007D5A8D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D5A8D" w:rsidRPr="00CB6304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D5A8D" w:rsidRPr="00921DB6" w:rsidRDefault="007D5A8D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D5A8D" w:rsidRPr="0043162D" w:rsidRDefault="007D5A8D" w:rsidP="007D5A8D">
            <w:pPr>
              <w:autoSpaceDE w:val="0"/>
              <w:autoSpaceDN w:val="0"/>
              <w:adjustRightInd w:val="0"/>
              <w:spacing w:after="200" w:line="276" w:lineRule="auto"/>
              <w:rPr>
                <w:lang w:val="es-CO" w:eastAsia="es-CO"/>
              </w:rPr>
            </w:pPr>
            <w:r w:rsidRPr="0043162D">
              <w:rPr>
                <w:lang w:val="es-CO" w:eastAsia="es-CO"/>
              </w:rPr>
              <w:t>R</w:t>
            </w:r>
            <w:r>
              <w:rPr>
                <w:lang w:val="es-CO" w:eastAsia="es-CO"/>
              </w:rPr>
              <w:t>14</w:t>
            </w:r>
            <w:r w:rsidRPr="0043162D">
              <w:rPr>
                <w:lang w:val="es-CO" w:eastAsia="es-CO"/>
              </w:rPr>
              <w:t xml:space="preserve">. Buscar </w:t>
            </w:r>
            <w:r>
              <w:rPr>
                <w:lang w:val="es-CO" w:eastAsia="es-CO"/>
              </w:rPr>
              <w:t>procesado</w:t>
            </w:r>
            <w:r w:rsidRPr="0043162D">
              <w:rPr>
                <w:lang w:val="es-CO" w:eastAsia="es-CO"/>
              </w:rPr>
              <w:t xml:space="preserve"> </w:t>
            </w:r>
            <w:r>
              <w:rPr>
                <w:lang w:val="es-CO" w:eastAsia="es-CO"/>
              </w:rPr>
              <w:t>mayor de edad con menos años de condena.</w:t>
            </w:r>
          </w:p>
        </w:tc>
      </w:tr>
      <w:tr w:rsidR="007D5A8D" w:rsidRPr="00921DB6" w:rsidTr="008C467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D5A8D" w:rsidRPr="00921DB6" w:rsidRDefault="007D5A8D" w:rsidP="008C467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D5A8D" w:rsidRPr="0043162D" w:rsidRDefault="007D5A8D" w:rsidP="007D5A8D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43162D">
              <w:rPr>
                <w:b w:val="0"/>
                <w:sz w:val="20"/>
                <w:szCs w:val="20"/>
              </w:rPr>
              <w:t xml:space="preserve">Busca el </w:t>
            </w:r>
            <w:r>
              <w:rPr>
                <w:b w:val="0"/>
                <w:sz w:val="20"/>
                <w:szCs w:val="20"/>
              </w:rPr>
              <w:t>procesado</w:t>
            </w:r>
            <w:r w:rsidRPr="0043162D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mayor de edad con la menor cantidad de años de condena por sus antecedentes.</w:t>
            </w:r>
            <w:r w:rsidRPr="0043162D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7D5A8D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D5A8D" w:rsidRPr="00921DB6" w:rsidRDefault="007D5A8D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D5A8D" w:rsidRPr="00921DB6" w:rsidTr="008C467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D5A8D" w:rsidRPr="0043162D" w:rsidRDefault="007D5A8D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43162D">
              <w:rPr>
                <w:b w:val="0"/>
                <w:sz w:val="20"/>
                <w:szCs w:val="20"/>
              </w:rPr>
              <w:t>Ninguna</w:t>
            </w:r>
          </w:p>
        </w:tc>
      </w:tr>
      <w:tr w:rsidR="007D5A8D" w:rsidRPr="00921DB6" w:rsidTr="008C467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D5A8D" w:rsidRPr="00921DB6" w:rsidRDefault="007D5A8D" w:rsidP="008C467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D5A8D" w:rsidRPr="00C96E44" w:rsidTr="008C4672">
        <w:trPr>
          <w:jc w:val="center"/>
        </w:trPr>
        <w:tc>
          <w:tcPr>
            <w:tcW w:w="10301" w:type="dxa"/>
            <w:gridSpan w:val="2"/>
          </w:tcPr>
          <w:p w:rsidR="007D5A8D" w:rsidRPr="0043162D" w:rsidRDefault="007D5A8D" w:rsidP="007D5A8D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43162D">
              <w:rPr>
                <w:b w:val="0"/>
                <w:sz w:val="20"/>
                <w:szCs w:val="20"/>
                <w:lang w:val="es-CO" w:eastAsia="es-CO"/>
              </w:rPr>
              <w:t xml:space="preserve">Se muestra la información y los antecedentes del </w:t>
            </w:r>
            <w:r>
              <w:rPr>
                <w:b w:val="0"/>
                <w:sz w:val="20"/>
                <w:szCs w:val="20"/>
                <w:lang w:val="es-CO" w:eastAsia="es-CO"/>
              </w:rPr>
              <w:t>procesado</w:t>
            </w:r>
            <w:r w:rsidRPr="0043162D">
              <w:rPr>
                <w:b w:val="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b w:val="0"/>
                <w:sz w:val="20"/>
                <w:szCs w:val="20"/>
                <w:lang w:val="es-CO" w:eastAsia="es-CO"/>
              </w:rPr>
              <w:t>menor de edad con mayor cantidad de años de condena</w:t>
            </w:r>
            <w:r w:rsidRPr="0043162D">
              <w:rPr>
                <w:b w:val="0"/>
                <w:sz w:val="20"/>
                <w:szCs w:val="20"/>
                <w:lang w:val="es-CO" w:eastAsia="es-CO"/>
              </w:rPr>
              <w:t>.</w:t>
            </w:r>
          </w:p>
        </w:tc>
      </w:tr>
      <w:tr w:rsidR="007D5A8D" w:rsidRPr="00C96E44" w:rsidTr="00B027BE">
        <w:trPr>
          <w:jc w:val="center"/>
        </w:trPr>
        <w:tc>
          <w:tcPr>
            <w:tcW w:w="10301" w:type="dxa"/>
            <w:gridSpan w:val="2"/>
          </w:tcPr>
          <w:p w:rsidR="007D5A8D" w:rsidRPr="0043162D" w:rsidRDefault="007D5A8D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En caso de que todos los procesados del sistema sean menores de edad, se muestra al usuario un mensaje con el error presentado.</w:t>
            </w:r>
          </w:p>
        </w:tc>
      </w:tr>
      <w:tr w:rsidR="00B027BE" w:rsidRPr="00C96E44" w:rsidTr="008C467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027BE" w:rsidRDefault="00B027BE" w:rsidP="008C467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  <w:lang w:val="es-CO" w:eastAsia="es-CO"/>
              </w:rPr>
            </w:pPr>
            <w:r>
              <w:rPr>
                <w:b w:val="0"/>
                <w:sz w:val="20"/>
                <w:szCs w:val="20"/>
                <w:lang w:val="es-CO" w:eastAsia="es-CO"/>
              </w:rPr>
              <w:t>Si no hay procesados en el sistema, entonces se muestra al usuario un mensaje de error.</w:t>
            </w:r>
            <w:bookmarkStart w:id="0" w:name="_GoBack"/>
            <w:bookmarkEnd w:id="0"/>
          </w:p>
        </w:tc>
      </w:tr>
    </w:tbl>
    <w:p w:rsidR="007D5A8D" w:rsidRPr="00B523AA" w:rsidRDefault="007D5A8D" w:rsidP="00C73AD4">
      <w:pPr>
        <w:pStyle w:val="TituloPrincipla"/>
        <w:jc w:val="left"/>
        <w:rPr>
          <w:sz w:val="32"/>
          <w:szCs w:val="32"/>
        </w:rPr>
      </w:pPr>
    </w:p>
    <w:sectPr w:rsidR="007D5A8D" w:rsidRPr="00B523AA" w:rsidSect="002E6F3F">
      <w:footerReference w:type="even" r:id="rId8"/>
      <w:footerReference w:type="default" r:id="rId9"/>
      <w:headerReference w:type="firs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501" w:rsidRDefault="00A07501">
      <w:r>
        <w:separator/>
      </w:r>
    </w:p>
  </w:endnote>
  <w:endnote w:type="continuationSeparator" w:id="0">
    <w:p w:rsidR="00A07501" w:rsidRDefault="00A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027BE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306A3F" w:rsidRPr="002E6F3F" w:rsidRDefault="00486BFD" w:rsidP="00716374">
    <w:pPr>
      <w:pStyle w:val="Piedepgina"/>
      <w:jc w:val="both"/>
      <w:rPr>
        <w:rFonts w:ascii="Book Antiqua" w:hAnsi="Book Antiqua" w:cs="Times New Roman"/>
      </w:rPr>
    </w:pPr>
    <w:r>
      <w:rPr>
        <w:noProof/>
        <w:lang w:val="es-CO" w:eastAsia="es-C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7620</wp:posOffset>
          </wp:positionH>
          <wp:positionV relativeFrom="paragraph">
            <wp:align>top</wp:align>
          </wp:positionV>
          <wp:extent cx="208915" cy="231775"/>
          <wp:effectExtent l="0" t="0" r="635" b="0"/>
          <wp:wrapSquare wrapText="bothSides"/>
          <wp:docPr id="2" name="Imagen 2" descr="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and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A3F">
      <w:rPr>
        <w:rFonts w:ascii="Book Antiqua" w:hAnsi="Book Antiqua" w:cs="Times New Roman"/>
      </w:rPr>
      <w:t xml:space="preserve">           Copyright </w:t>
    </w:r>
    <w:r w:rsidR="00306A3F">
      <w:rPr>
        <w:rFonts w:ascii="Book Antiqua" w:hAnsi="Book Antiqua" w:cs="Times New Roman"/>
      </w:rPr>
      <w:sym w:font="Symbol" w:char="F0D3"/>
    </w:r>
    <w:r w:rsidR="00306A3F">
      <w:rPr>
        <w:rFonts w:ascii="Book Antiqua" w:hAnsi="Book Antiqua" w:cs="Times New Roman"/>
      </w:rPr>
      <w:t xml:space="preserve"> </w:t>
    </w:r>
    <w:r w:rsidR="00306A3F" w:rsidRPr="002E6F3F">
      <w:rPr>
        <w:rFonts w:ascii="Book Antiqua" w:hAnsi="Book Antiqua" w:cs="Times New Roman"/>
      </w:rPr>
      <w:t>Departamento de Ingeniería de Sistemas y Computación</w:t>
    </w:r>
    <w:r w:rsidR="00306A3F">
      <w:rPr>
        <w:rFonts w:ascii="Book Antiqua" w:hAnsi="Book Antiqua" w:cs="Times New Roman"/>
      </w:rPr>
      <w:t xml:space="preserve">. </w:t>
    </w:r>
    <w:r w:rsidR="00306A3F" w:rsidRPr="002E6F3F">
      <w:rPr>
        <w:rFonts w:ascii="Book Antiqua" w:hAnsi="Book Antiqua" w:cs="Times New Roman"/>
      </w:rPr>
      <w:t>Universidad de los Andes</w:t>
    </w:r>
    <w:r w:rsidR="00306A3F">
      <w:rPr>
        <w:rFonts w:ascii="Book Antiqua" w:hAnsi="Book Antiqua" w:cs="Times New Roman"/>
      </w:rPr>
      <w:t xml:space="preserve">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501" w:rsidRDefault="00A07501">
      <w:r>
        <w:separator/>
      </w:r>
    </w:p>
  </w:footnote>
  <w:footnote w:type="continuationSeparator" w:id="0">
    <w:p w:rsidR="00A07501" w:rsidRDefault="00A07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60683"/>
    <w:rsid w:val="00061473"/>
    <w:rsid w:val="00093055"/>
    <w:rsid w:val="000A102D"/>
    <w:rsid w:val="000A3DD1"/>
    <w:rsid w:val="000B0A4F"/>
    <w:rsid w:val="000D239C"/>
    <w:rsid w:val="000E0DBC"/>
    <w:rsid w:val="000E5610"/>
    <w:rsid w:val="000F49BD"/>
    <w:rsid w:val="00111198"/>
    <w:rsid w:val="0012641F"/>
    <w:rsid w:val="0013337D"/>
    <w:rsid w:val="001458A8"/>
    <w:rsid w:val="00156D11"/>
    <w:rsid w:val="001634B4"/>
    <w:rsid w:val="0019234F"/>
    <w:rsid w:val="00196E9A"/>
    <w:rsid w:val="001A63E5"/>
    <w:rsid w:val="001D3C23"/>
    <w:rsid w:val="001F1862"/>
    <w:rsid w:val="001F5125"/>
    <w:rsid w:val="00213779"/>
    <w:rsid w:val="00236F01"/>
    <w:rsid w:val="0024682F"/>
    <w:rsid w:val="0027110B"/>
    <w:rsid w:val="002958A6"/>
    <w:rsid w:val="002B6295"/>
    <w:rsid w:val="002D0189"/>
    <w:rsid w:val="002D4CE3"/>
    <w:rsid w:val="002E6F3F"/>
    <w:rsid w:val="002F744E"/>
    <w:rsid w:val="0030175A"/>
    <w:rsid w:val="00304521"/>
    <w:rsid w:val="00304777"/>
    <w:rsid w:val="00306A3F"/>
    <w:rsid w:val="003A5B7B"/>
    <w:rsid w:val="003B4633"/>
    <w:rsid w:val="003B5884"/>
    <w:rsid w:val="003E1D92"/>
    <w:rsid w:val="003F0B87"/>
    <w:rsid w:val="003F2E4E"/>
    <w:rsid w:val="004068AC"/>
    <w:rsid w:val="004239B9"/>
    <w:rsid w:val="00423F23"/>
    <w:rsid w:val="00424220"/>
    <w:rsid w:val="00431529"/>
    <w:rsid w:val="0043162D"/>
    <w:rsid w:val="004332AC"/>
    <w:rsid w:val="00486BFD"/>
    <w:rsid w:val="00494C07"/>
    <w:rsid w:val="004A5ADC"/>
    <w:rsid w:val="004B691F"/>
    <w:rsid w:val="004C5AA4"/>
    <w:rsid w:val="004D15CA"/>
    <w:rsid w:val="004D558C"/>
    <w:rsid w:val="004D6AC8"/>
    <w:rsid w:val="004F0DB3"/>
    <w:rsid w:val="00513829"/>
    <w:rsid w:val="00523C6D"/>
    <w:rsid w:val="00547878"/>
    <w:rsid w:val="0056179F"/>
    <w:rsid w:val="005934AA"/>
    <w:rsid w:val="00593FD8"/>
    <w:rsid w:val="005A4341"/>
    <w:rsid w:val="005A7328"/>
    <w:rsid w:val="005C459A"/>
    <w:rsid w:val="005E1E4A"/>
    <w:rsid w:val="00623DF0"/>
    <w:rsid w:val="006302E5"/>
    <w:rsid w:val="0065183D"/>
    <w:rsid w:val="00654E52"/>
    <w:rsid w:val="00654EA2"/>
    <w:rsid w:val="00667FA2"/>
    <w:rsid w:val="0069671F"/>
    <w:rsid w:val="006B1499"/>
    <w:rsid w:val="006C0AE5"/>
    <w:rsid w:val="007007F9"/>
    <w:rsid w:val="00716374"/>
    <w:rsid w:val="0075734A"/>
    <w:rsid w:val="007819FE"/>
    <w:rsid w:val="007900EE"/>
    <w:rsid w:val="00795080"/>
    <w:rsid w:val="007A5F62"/>
    <w:rsid w:val="007B49A2"/>
    <w:rsid w:val="007C331B"/>
    <w:rsid w:val="007D5A8D"/>
    <w:rsid w:val="007F4B49"/>
    <w:rsid w:val="00821D69"/>
    <w:rsid w:val="0084480F"/>
    <w:rsid w:val="008670FB"/>
    <w:rsid w:val="008767EC"/>
    <w:rsid w:val="008975BA"/>
    <w:rsid w:val="008B3189"/>
    <w:rsid w:val="008C031F"/>
    <w:rsid w:val="008C4AE2"/>
    <w:rsid w:val="008E405F"/>
    <w:rsid w:val="008F22A6"/>
    <w:rsid w:val="008F3639"/>
    <w:rsid w:val="008F5288"/>
    <w:rsid w:val="009022AF"/>
    <w:rsid w:val="00907778"/>
    <w:rsid w:val="009124D1"/>
    <w:rsid w:val="009158B6"/>
    <w:rsid w:val="00921DB6"/>
    <w:rsid w:val="00926767"/>
    <w:rsid w:val="00944FD7"/>
    <w:rsid w:val="0095099E"/>
    <w:rsid w:val="009561BF"/>
    <w:rsid w:val="009A1D65"/>
    <w:rsid w:val="009A25C3"/>
    <w:rsid w:val="009B2FE4"/>
    <w:rsid w:val="009B3764"/>
    <w:rsid w:val="00A025E0"/>
    <w:rsid w:val="00A07501"/>
    <w:rsid w:val="00A2684E"/>
    <w:rsid w:val="00A27CBA"/>
    <w:rsid w:val="00A3059E"/>
    <w:rsid w:val="00A40BE9"/>
    <w:rsid w:val="00A562AC"/>
    <w:rsid w:val="00A705BC"/>
    <w:rsid w:val="00A818D4"/>
    <w:rsid w:val="00A87BCE"/>
    <w:rsid w:val="00A93D2E"/>
    <w:rsid w:val="00AB1F25"/>
    <w:rsid w:val="00AC522D"/>
    <w:rsid w:val="00AF05D0"/>
    <w:rsid w:val="00AF257B"/>
    <w:rsid w:val="00AF3EB3"/>
    <w:rsid w:val="00AF4694"/>
    <w:rsid w:val="00B027BE"/>
    <w:rsid w:val="00B22D94"/>
    <w:rsid w:val="00B523AA"/>
    <w:rsid w:val="00B54A03"/>
    <w:rsid w:val="00B5776D"/>
    <w:rsid w:val="00B665A1"/>
    <w:rsid w:val="00B811AE"/>
    <w:rsid w:val="00BA3708"/>
    <w:rsid w:val="00BB181D"/>
    <w:rsid w:val="00BD5090"/>
    <w:rsid w:val="00BE265C"/>
    <w:rsid w:val="00C169CD"/>
    <w:rsid w:val="00C24255"/>
    <w:rsid w:val="00C306EE"/>
    <w:rsid w:val="00C72D1A"/>
    <w:rsid w:val="00C73AD4"/>
    <w:rsid w:val="00C767CE"/>
    <w:rsid w:val="00C81F6C"/>
    <w:rsid w:val="00C853AC"/>
    <w:rsid w:val="00C91F95"/>
    <w:rsid w:val="00C96E44"/>
    <w:rsid w:val="00CA0CDD"/>
    <w:rsid w:val="00CA0F6B"/>
    <w:rsid w:val="00CB6304"/>
    <w:rsid w:val="00CD6657"/>
    <w:rsid w:val="00CE3867"/>
    <w:rsid w:val="00CF4115"/>
    <w:rsid w:val="00D10F87"/>
    <w:rsid w:val="00D41E1D"/>
    <w:rsid w:val="00D8119D"/>
    <w:rsid w:val="00D81470"/>
    <w:rsid w:val="00DD6ACD"/>
    <w:rsid w:val="00DE369E"/>
    <w:rsid w:val="00E163B7"/>
    <w:rsid w:val="00E367BB"/>
    <w:rsid w:val="00E555B8"/>
    <w:rsid w:val="00E93649"/>
    <w:rsid w:val="00E93EA0"/>
    <w:rsid w:val="00EB289A"/>
    <w:rsid w:val="00EB6CEE"/>
    <w:rsid w:val="00EB793A"/>
    <w:rsid w:val="00EC7371"/>
    <w:rsid w:val="00EC7E00"/>
    <w:rsid w:val="00ED1175"/>
    <w:rsid w:val="00ED5C02"/>
    <w:rsid w:val="00EE355D"/>
    <w:rsid w:val="00F54610"/>
    <w:rsid w:val="00F55EB1"/>
    <w:rsid w:val="00F61133"/>
    <w:rsid w:val="00F64DB9"/>
    <w:rsid w:val="00F65E3A"/>
    <w:rsid w:val="00FD2C05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paragraph" w:styleId="Textodeglobo">
    <w:name w:val="Balloon Text"/>
    <w:basedOn w:val="Normal"/>
    <w:link w:val="TextodegloboCar"/>
    <w:rsid w:val="006C0AE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AE5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paragraph" w:styleId="Textodeglobo">
    <w:name w:val="Balloon Text"/>
    <w:basedOn w:val="Normal"/>
    <w:link w:val="TextodegloboCar"/>
    <w:rsid w:val="006C0AE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AE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18</TotalTime>
  <Pages>5</Pages>
  <Words>1066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Asistente</cp:lastModifiedBy>
  <cp:revision>10</cp:revision>
  <cp:lastPrinted>2004-06-30T14:22:00Z</cp:lastPrinted>
  <dcterms:created xsi:type="dcterms:W3CDTF">2015-09-07T16:13:00Z</dcterms:created>
  <dcterms:modified xsi:type="dcterms:W3CDTF">2015-09-28T16:18:00Z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